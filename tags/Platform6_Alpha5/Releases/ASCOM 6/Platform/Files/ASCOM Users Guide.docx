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646295"/>
        <w:docPartObj>
          <w:docPartGallery w:val="Cover Pages"/>
          <w:docPartUnique/>
        </w:docPartObj>
      </w:sdtPr>
      <w:sdtContent>
        <w:p w:rsidR="00B94FD4" w:rsidRDefault="00252192">
          <w:r>
            <w:rPr>
              <w:b/>
              <w:bCs/>
              <w:noProof/>
              <w:color w:val="808080" w:themeColor="text1" w:themeTint="7F"/>
              <w:sz w:val="32"/>
              <w:szCs w:val="32"/>
            </w:rPr>
            <w:drawing>
              <wp:inline distT="0" distB="0" distL="0" distR="0">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B94FD4">
            <w:rPr>
              <w:noProof/>
              <w:lang w:eastAsia="zh-TW"/>
            </w:rPr>
            <w:pict>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rsidR="00252192" w:rsidRDefault="00252192">
                        <w:pPr>
                          <w:rPr>
                            <w:b/>
                            <w:bCs/>
                            <w:color w:val="808080" w:themeColor="text1" w:themeTint="7F"/>
                            <w:sz w:val="32"/>
                            <w:szCs w:val="32"/>
                          </w:rPr>
                        </w:pPr>
                        <w:r>
                          <w:rPr>
                            <w:b/>
                            <w:bCs/>
                            <w:color w:val="808080" w:themeColor="text1" w:themeTint="7F"/>
                            <w:sz w:val="32"/>
                            <w:szCs w:val="32"/>
                          </w:rPr>
                          <w:t xml:space="preserve">  </w:t>
                        </w:r>
                      </w:p>
                      <w:p w:rsidR="00252192" w:rsidRDefault="00252192">
                        <w:pPr>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rsidR="00252192" w:rsidRDefault="00252192">
                        <w:pPr>
                          <w:jc w:val="right"/>
                          <w:rPr>
                            <w:sz w:val="96"/>
                            <w:szCs w:val="96"/>
                          </w:rPr>
                        </w:pPr>
                        <w:r>
                          <w:rPr>
                            <w:sz w:val="96"/>
                            <w:szCs w:val="96"/>
                          </w:rPr>
                          <w:t>2010</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rsidR="00252192" w:rsidRDefault="00252192">
                        <w:pPr>
                          <w:rPr>
                            <w:b/>
                            <w:bCs/>
                            <w:color w:val="1F497D" w:themeColor="text2"/>
                            <w:sz w:val="72"/>
                            <w:szCs w:val="72"/>
                          </w:rPr>
                        </w:pPr>
                        <w:r w:rsidRPr="00B94FD4">
                          <w:rPr>
                            <w:b/>
                            <w:bCs/>
                            <w:color w:val="1F497D" w:themeColor="text2"/>
                            <w:sz w:val="96"/>
                            <w:szCs w:val="96"/>
                          </w:rPr>
                          <w:t xml:space="preserve">Users </w:t>
                        </w:r>
                        <w:r>
                          <w:rPr>
                            <w:b/>
                            <w:bCs/>
                            <w:color w:val="1F497D" w:themeColor="text2"/>
                            <w:sz w:val="96"/>
                            <w:szCs w:val="96"/>
                          </w:rPr>
                          <w:t>G</w:t>
                        </w:r>
                        <w:r w:rsidRPr="00B94FD4">
                          <w:rPr>
                            <w:b/>
                            <w:bCs/>
                            <w:color w:val="1F497D" w:themeColor="text2"/>
                            <w:sz w:val="96"/>
                            <w:szCs w:val="96"/>
                          </w:rPr>
                          <w:t>uide</w:t>
                        </w:r>
                      </w:p>
                      <w:p w:rsidR="00252192" w:rsidRDefault="00252192">
                        <w:pPr>
                          <w:rPr>
                            <w:b/>
                            <w:bCs/>
                            <w:color w:val="4F81BD" w:themeColor="accent1"/>
                            <w:sz w:val="40"/>
                            <w:szCs w:val="40"/>
                          </w:rPr>
                        </w:pPr>
                      </w:p>
                      <w:sdt>
                        <w:sdtPr>
                          <w:rPr>
                            <w:b/>
                            <w:bCs/>
                            <w:color w:val="808080" w:themeColor="text1" w:themeTint="7F"/>
                            <w:sz w:val="32"/>
                            <w:szCs w:val="32"/>
                          </w:rPr>
                          <w:alias w:val="Author"/>
                          <w:id w:val="26646336"/>
                          <w:placeholder>
                            <w:docPart w:val="72BD3EB05DFB4BFF9E5C85CBF83F69AE"/>
                          </w:placeholder>
                          <w:dataBinding w:prefixMappings="xmlns:ns0='http://schemas.openxmlformats.org/package/2006/metadata/core-properties' xmlns:ns1='http://purl.org/dc/elements/1.1/'" w:xpath="/ns0:coreProperties[1]/ns1:creator[1]" w:storeItemID="{6C3C8BC8-F283-45AE-878A-BAB7291924A1}"/>
                          <w:text/>
                        </w:sdtPr>
                        <w:sdtContent>
                          <w:p w:rsidR="00252192" w:rsidRDefault="00252192">
                            <w:pPr>
                              <w:rPr>
                                <w:b/>
                                <w:bCs/>
                                <w:color w:val="808080" w:themeColor="text1" w:themeTint="7F"/>
                                <w:sz w:val="32"/>
                                <w:szCs w:val="32"/>
                              </w:rPr>
                            </w:pPr>
                            <w:r>
                              <w:rPr>
                                <w:b/>
                                <w:bCs/>
                                <w:color w:val="808080" w:themeColor="text1" w:themeTint="7F"/>
                                <w:sz w:val="32"/>
                                <w:szCs w:val="32"/>
                              </w:rPr>
                              <w:t>Rob Morgan</w:t>
                            </w:r>
                          </w:p>
                        </w:sdtContent>
                      </w:sdt>
                      <w:p w:rsidR="00252192" w:rsidRDefault="00252192">
                        <w:pPr>
                          <w:rPr>
                            <w:b/>
                            <w:bCs/>
                            <w:color w:val="808080" w:themeColor="text1" w:themeTint="7F"/>
                            <w:sz w:val="32"/>
                            <w:szCs w:val="32"/>
                          </w:rPr>
                        </w:pPr>
                      </w:p>
                    </w:txbxContent>
                  </v:textbox>
                </v:rect>
                <w10:wrap anchorx="page" anchory="margin"/>
              </v:group>
            </w:pict>
          </w:r>
        </w:p>
        <w:p w:rsidR="00B94FD4" w:rsidRDefault="00B94FD4"/>
        <w:p w:rsidR="00B94FD4" w:rsidRDefault="00B94FD4">
          <w:r>
            <w:br w:type="page"/>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sdt>
      <w:sdtPr>
        <w:id w:val="26646342"/>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252192" w:rsidRDefault="00252192">
          <w:pPr>
            <w:pStyle w:val="TOCHeading"/>
          </w:pPr>
          <w:r>
            <w:t>Table of Contents</w:t>
          </w:r>
        </w:p>
        <w:p w:rsidR="00090C82" w:rsidRDefault="00252192">
          <w:pPr>
            <w:pStyle w:val="TOC1"/>
            <w:tabs>
              <w:tab w:val="right" w:leader="dot" w:pos="791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6829895" w:history="1">
            <w:r w:rsidR="00090C82" w:rsidRPr="003C7923">
              <w:rPr>
                <w:rStyle w:val="Hyperlink"/>
                <w:noProof/>
              </w:rPr>
              <w:t>What is ASCOM?</w:t>
            </w:r>
            <w:r w:rsidR="00090C82">
              <w:rPr>
                <w:noProof/>
                <w:webHidden/>
              </w:rPr>
              <w:tab/>
            </w:r>
            <w:r w:rsidR="00090C82">
              <w:rPr>
                <w:noProof/>
                <w:webHidden/>
              </w:rPr>
              <w:fldChar w:fldCharType="begin"/>
            </w:r>
            <w:r w:rsidR="00090C82">
              <w:rPr>
                <w:noProof/>
                <w:webHidden/>
              </w:rPr>
              <w:instrText xml:space="preserve"> PAGEREF _Toc276829895 \h </w:instrText>
            </w:r>
            <w:r w:rsidR="00090C82">
              <w:rPr>
                <w:noProof/>
                <w:webHidden/>
              </w:rPr>
            </w:r>
            <w:r w:rsidR="00090C82">
              <w:rPr>
                <w:noProof/>
                <w:webHidden/>
              </w:rPr>
              <w:fldChar w:fldCharType="separate"/>
            </w:r>
            <w:r w:rsidR="00090C82">
              <w:rPr>
                <w:noProof/>
                <w:webHidden/>
              </w:rPr>
              <w:t>4</w:t>
            </w:r>
            <w:r w:rsidR="00090C82">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896" w:history="1">
            <w:r w:rsidRPr="003C7923">
              <w:rPr>
                <w:rStyle w:val="Hyperlink"/>
                <w:noProof/>
              </w:rPr>
              <w:t>Why are Drivers Important?</w:t>
            </w:r>
            <w:r>
              <w:rPr>
                <w:noProof/>
                <w:webHidden/>
              </w:rPr>
              <w:tab/>
            </w:r>
            <w:r>
              <w:rPr>
                <w:noProof/>
                <w:webHidden/>
              </w:rPr>
              <w:fldChar w:fldCharType="begin"/>
            </w:r>
            <w:r>
              <w:rPr>
                <w:noProof/>
                <w:webHidden/>
              </w:rPr>
              <w:instrText xml:space="preserve"> PAGEREF _Toc276829896 \h </w:instrText>
            </w:r>
            <w:r>
              <w:rPr>
                <w:noProof/>
                <w:webHidden/>
              </w:rPr>
            </w:r>
            <w:r>
              <w:rPr>
                <w:noProof/>
                <w:webHidden/>
              </w:rPr>
              <w:fldChar w:fldCharType="separate"/>
            </w:r>
            <w:r>
              <w:rPr>
                <w:noProof/>
                <w:webHidden/>
              </w:rPr>
              <w:t>5</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897" w:history="1">
            <w:r w:rsidRPr="003C7923">
              <w:rPr>
                <w:rStyle w:val="Hyperlink"/>
                <w:noProof/>
              </w:rPr>
              <w:t>Why Use COM?</w:t>
            </w:r>
            <w:r>
              <w:rPr>
                <w:noProof/>
                <w:webHidden/>
              </w:rPr>
              <w:tab/>
            </w:r>
            <w:r>
              <w:rPr>
                <w:noProof/>
                <w:webHidden/>
              </w:rPr>
              <w:fldChar w:fldCharType="begin"/>
            </w:r>
            <w:r>
              <w:rPr>
                <w:noProof/>
                <w:webHidden/>
              </w:rPr>
              <w:instrText xml:space="preserve"> PAGEREF _Toc276829897 \h </w:instrText>
            </w:r>
            <w:r>
              <w:rPr>
                <w:noProof/>
                <w:webHidden/>
              </w:rPr>
            </w:r>
            <w:r>
              <w:rPr>
                <w:noProof/>
                <w:webHidden/>
              </w:rPr>
              <w:fldChar w:fldCharType="separate"/>
            </w:r>
            <w:r>
              <w:rPr>
                <w:noProof/>
                <w:webHidden/>
              </w:rPr>
              <w:t>6</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898" w:history="1">
            <w:r w:rsidRPr="003C7923">
              <w:rPr>
                <w:rStyle w:val="Hyperlink"/>
                <w:noProof/>
              </w:rPr>
              <w:t>How COM Works</w:t>
            </w:r>
            <w:r>
              <w:rPr>
                <w:noProof/>
                <w:webHidden/>
              </w:rPr>
              <w:tab/>
            </w:r>
            <w:r>
              <w:rPr>
                <w:noProof/>
                <w:webHidden/>
              </w:rPr>
              <w:fldChar w:fldCharType="begin"/>
            </w:r>
            <w:r>
              <w:rPr>
                <w:noProof/>
                <w:webHidden/>
              </w:rPr>
              <w:instrText xml:space="preserve"> PAGEREF _Toc276829898 \h </w:instrText>
            </w:r>
            <w:r>
              <w:rPr>
                <w:noProof/>
                <w:webHidden/>
              </w:rPr>
            </w:r>
            <w:r>
              <w:rPr>
                <w:noProof/>
                <w:webHidden/>
              </w:rPr>
              <w:fldChar w:fldCharType="separate"/>
            </w:r>
            <w:r>
              <w:rPr>
                <w:noProof/>
                <w:webHidden/>
              </w:rPr>
              <w:t>7</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899" w:history="1">
            <w:r w:rsidRPr="003C7923">
              <w:rPr>
                <w:rStyle w:val="Hyperlink"/>
                <w:noProof/>
              </w:rPr>
              <w:t>What ASCOM is not</w:t>
            </w:r>
            <w:r>
              <w:rPr>
                <w:noProof/>
                <w:webHidden/>
              </w:rPr>
              <w:tab/>
            </w:r>
            <w:r>
              <w:rPr>
                <w:noProof/>
                <w:webHidden/>
              </w:rPr>
              <w:fldChar w:fldCharType="begin"/>
            </w:r>
            <w:r>
              <w:rPr>
                <w:noProof/>
                <w:webHidden/>
              </w:rPr>
              <w:instrText xml:space="preserve"> PAGEREF _Toc276829899 \h </w:instrText>
            </w:r>
            <w:r>
              <w:rPr>
                <w:noProof/>
                <w:webHidden/>
              </w:rPr>
            </w:r>
            <w:r>
              <w:rPr>
                <w:noProof/>
                <w:webHidden/>
              </w:rPr>
              <w:fldChar w:fldCharType="separate"/>
            </w:r>
            <w:r>
              <w:rPr>
                <w:noProof/>
                <w:webHidden/>
              </w:rPr>
              <w:t>7</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0" w:history="1">
            <w:r w:rsidRPr="003C7923">
              <w:rPr>
                <w:rStyle w:val="Hyperlink"/>
                <w:noProof/>
              </w:rPr>
              <w:t>ASCOM Initiative Mission Statement</w:t>
            </w:r>
            <w:r>
              <w:rPr>
                <w:noProof/>
                <w:webHidden/>
              </w:rPr>
              <w:tab/>
            </w:r>
            <w:r>
              <w:rPr>
                <w:noProof/>
                <w:webHidden/>
              </w:rPr>
              <w:fldChar w:fldCharType="begin"/>
            </w:r>
            <w:r>
              <w:rPr>
                <w:noProof/>
                <w:webHidden/>
              </w:rPr>
              <w:instrText xml:space="preserve"> PAGEREF _Toc276829900 \h </w:instrText>
            </w:r>
            <w:r>
              <w:rPr>
                <w:noProof/>
                <w:webHidden/>
              </w:rPr>
            </w:r>
            <w:r>
              <w:rPr>
                <w:noProof/>
                <w:webHidden/>
              </w:rPr>
              <w:fldChar w:fldCharType="separate"/>
            </w:r>
            <w:r>
              <w:rPr>
                <w:noProof/>
                <w:webHidden/>
              </w:rPr>
              <w:t>7</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1" w:history="1">
            <w:r w:rsidRPr="003C7923">
              <w:rPr>
                <w:rStyle w:val="Hyperlink"/>
                <w:noProof/>
              </w:rPr>
              <w:t>Who uses ASCOM</w:t>
            </w:r>
            <w:r>
              <w:rPr>
                <w:noProof/>
                <w:webHidden/>
              </w:rPr>
              <w:tab/>
            </w:r>
            <w:r>
              <w:rPr>
                <w:noProof/>
                <w:webHidden/>
              </w:rPr>
              <w:fldChar w:fldCharType="begin"/>
            </w:r>
            <w:r>
              <w:rPr>
                <w:noProof/>
                <w:webHidden/>
              </w:rPr>
              <w:instrText xml:space="preserve"> PAGEREF _Toc276829901 \h </w:instrText>
            </w:r>
            <w:r>
              <w:rPr>
                <w:noProof/>
                <w:webHidden/>
              </w:rPr>
            </w:r>
            <w:r>
              <w:rPr>
                <w:noProof/>
                <w:webHidden/>
              </w:rPr>
              <w:fldChar w:fldCharType="separate"/>
            </w:r>
            <w:r>
              <w:rPr>
                <w:noProof/>
                <w:webHidden/>
              </w:rPr>
              <w:t>8</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2" w:history="1">
            <w:r w:rsidRPr="003C7923">
              <w:rPr>
                <w:rStyle w:val="Hyperlink"/>
                <w:noProof/>
              </w:rPr>
              <w:t>Choosing and Configuring the Driver</w:t>
            </w:r>
            <w:r>
              <w:rPr>
                <w:noProof/>
                <w:webHidden/>
              </w:rPr>
              <w:tab/>
            </w:r>
            <w:r>
              <w:rPr>
                <w:noProof/>
                <w:webHidden/>
              </w:rPr>
              <w:fldChar w:fldCharType="begin"/>
            </w:r>
            <w:r>
              <w:rPr>
                <w:noProof/>
                <w:webHidden/>
              </w:rPr>
              <w:instrText xml:space="preserve"> PAGEREF _Toc276829902 \h </w:instrText>
            </w:r>
            <w:r>
              <w:rPr>
                <w:noProof/>
                <w:webHidden/>
              </w:rPr>
            </w:r>
            <w:r>
              <w:rPr>
                <w:noProof/>
                <w:webHidden/>
              </w:rPr>
              <w:fldChar w:fldCharType="separate"/>
            </w:r>
            <w:r>
              <w:rPr>
                <w:noProof/>
                <w:webHidden/>
              </w:rPr>
              <w:t>10</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3" w:history="1">
            <w:r w:rsidRPr="003C7923">
              <w:rPr>
                <w:rStyle w:val="Hyperlink"/>
                <w:noProof/>
              </w:rPr>
              <w:t>The Standards</w:t>
            </w:r>
            <w:r>
              <w:rPr>
                <w:noProof/>
                <w:webHidden/>
              </w:rPr>
              <w:tab/>
            </w:r>
            <w:r>
              <w:rPr>
                <w:noProof/>
                <w:webHidden/>
              </w:rPr>
              <w:fldChar w:fldCharType="begin"/>
            </w:r>
            <w:r>
              <w:rPr>
                <w:noProof/>
                <w:webHidden/>
              </w:rPr>
              <w:instrText xml:space="preserve"> PAGEREF _Toc276829903 \h </w:instrText>
            </w:r>
            <w:r>
              <w:rPr>
                <w:noProof/>
                <w:webHidden/>
              </w:rPr>
            </w:r>
            <w:r>
              <w:rPr>
                <w:noProof/>
                <w:webHidden/>
              </w:rPr>
              <w:fldChar w:fldCharType="separate"/>
            </w:r>
            <w:r>
              <w:rPr>
                <w:noProof/>
                <w:webHidden/>
              </w:rPr>
              <w:t>10</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4" w:history="1">
            <w:r w:rsidRPr="003C7923">
              <w:rPr>
                <w:rStyle w:val="Hyperlink"/>
                <w:noProof/>
              </w:rPr>
              <w:t>Driver Guidelines</w:t>
            </w:r>
            <w:r>
              <w:rPr>
                <w:noProof/>
                <w:webHidden/>
              </w:rPr>
              <w:tab/>
            </w:r>
            <w:r>
              <w:rPr>
                <w:noProof/>
                <w:webHidden/>
              </w:rPr>
              <w:fldChar w:fldCharType="begin"/>
            </w:r>
            <w:r>
              <w:rPr>
                <w:noProof/>
                <w:webHidden/>
              </w:rPr>
              <w:instrText xml:space="preserve"> PAGEREF _Toc276829904 \h </w:instrText>
            </w:r>
            <w:r>
              <w:rPr>
                <w:noProof/>
                <w:webHidden/>
              </w:rPr>
            </w:r>
            <w:r>
              <w:rPr>
                <w:noProof/>
                <w:webHidden/>
              </w:rPr>
              <w:fldChar w:fldCharType="separate"/>
            </w:r>
            <w:r>
              <w:rPr>
                <w:noProof/>
                <w:webHidden/>
              </w:rPr>
              <w:t>10</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5" w:history="1">
            <w:r w:rsidRPr="003C7923">
              <w:rPr>
                <w:rStyle w:val="Hyperlink"/>
                <w:bCs/>
                <w:iCs/>
                <w:noProof/>
              </w:rPr>
              <w:t>Installing Drivers</w:t>
            </w:r>
            <w:r>
              <w:rPr>
                <w:noProof/>
                <w:webHidden/>
              </w:rPr>
              <w:tab/>
            </w:r>
            <w:r>
              <w:rPr>
                <w:noProof/>
                <w:webHidden/>
              </w:rPr>
              <w:fldChar w:fldCharType="begin"/>
            </w:r>
            <w:r>
              <w:rPr>
                <w:noProof/>
                <w:webHidden/>
              </w:rPr>
              <w:instrText xml:space="preserve"> PAGEREF _Toc276829905 \h </w:instrText>
            </w:r>
            <w:r>
              <w:rPr>
                <w:noProof/>
                <w:webHidden/>
              </w:rPr>
            </w:r>
            <w:r>
              <w:rPr>
                <w:noProof/>
                <w:webHidden/>
              </w:rPr>
              <w:fldChar w:fldCharType="separate"/>
            </w:r>
            <w:r>
              <w:rPr>
                <w:noProof/>
                <w:webHidden/>
              </w:rPr>
              <w:t>11</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6" w:history="1">
            <w:r w:rsidRPr="003C7923">
              <w:rPr>
                <w:rStyle w:val="Hyperlink"/>
                <w:noProof/>
              </w:rPr>
              <w:t>Scriptable Components and Programs Guidelines</w:t>
            </w:r>
            <w:r>
              <w:rPr>
                <w:noProof/>
                <w:webHidden/>
              </w:rPr>
              <w:tab/>
            </w:r>
            <w:r>
              <w:rPr>
                <w:noProof/>
                <w:webHidden/>
              </w:rPr>
              <w:fldChar w:fldCharType="begin"/>
            </w:r>
            <w:r>
              <w:rPr>
                <w:noProof/>
                <w:webHidden/>
              </w:rPr>
              <w:instrText xml:space="preserve"> PAGEREF _Toc276829906 \h </w:instrText>
            </w:r>
            <w:r>
              <w:rPr>
                <w:noProof/>
                <w:webHidden/>
              </w:rPr>
            </w:r>
            <w:r>
              <w:rPr>
                <w:noProof/>
                <w:webHidden/>
              </w:rPr>
              <w:fldChar w:fldCharType="separate"/>
            </w:r>
            <w:r>
              <w:rPr>
                <w:noProof/>
                <w:webHidden/>
              </w:rPr>
              <w:t>12</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7" w:history="1">
            <w:r w:rsidRPr="003C7923">
              <w:rPr>
                <w:rStyle w:val="Hyperlink"/>
                <w:noProof/>
              </w:rPr>
              <w:t>Scripting Interface Requirements</w:t>
            </w:r>
            <w:r>
              <w:rPr>
                <w:noProof/>
                <w:webHidden/>
              </w:rPr>
              <w:tab/>
            </w:r>
            <w:r>
              <w:rPr>
                <w:noProof/>
                <w:webHidden/>
              </w:rPr>
              <w:fldChar w:fldCharType="begin"/>
            </w:r>
            <w:r>
              <w:rPr>
                <w:noProof/>
                <w:webHidden/>
              </w:rPr>
              <w:instrText xml:space="preserve"> PAGEREF _Toc276829907 \h </w:instrText>
            </w:r>
            <w:r>
              <w:rPr>
                <w:noProof/>
                <w:webHidden/>
              </w:rPr>
            </w:r>
            <w:r>
              <w:rPr>
                <w:noProof/>
                <w:webHidden/>
              </w:rPr>
              <w:fldChar w:fldCharType="separate"/>
            </w:r>
            <w:r>
              <w:rPr>
                <w:noProof/>
                <w:webHidden/>
              </w:rPr>
              <w:t>14</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8" w:history="1">
            <w:r w:rsidRPr="003C7923">
              <w:rPr>
                <w:rStyle w:val="Hyperlink"/>
                <w:noProof/>
              </w:rPr>
              <w:t>Client Programs Guidelines</w:t>
            </w:r>
            <w:r>
              <w:rPr>
                <w:noProof/>
                <w:webHidden/>
              </w:rPr>
              <w:tab/>
            </w:r>
            <w:r>
              <w:rPr>
                <w:noProof/>
                <w:webHidden/>
              </w:rPr>
              <w:fldChar w:fldCharType="begin"/>
            </w:r>
            <w:r>
              <w:rPr>
                <w:noProof/>
                <w:webHidden/>
              </w:rPr>
              <w:instrText xml:space="preserve"> PAGEREF _Toc276829908 \h </w:instrText>
            </w:r>
            <w:r>
              <w:rPr>
                <w:noProof/>
                <w:webHidden/>
              </w:rPr>
            </w:r>
            <w:r>
              <w:rPr>
                <w:noProof/>
                <w:webHidden/>
              </w:rPr>
              <w:fldChar w:fldCharType="separate"/>
            </w:r>
            <w:r>
              <w:rPr>
                <w:noProof/>
                <w:webHidden/>
              </w:rPr>
              <w:t>15</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09" w:history="1">
            <w:r w:rsidRPr="003C7923">
              <w:rPr>
                <w:rStyle w:val="Hyperlink"/>
                <w:noProof/>
              </w:rPr>
              <w:t>Logo Usage</w:t>
            </w:r>
            <w:r>
              <w:rPr>
                <w:noProof/>
                <w:webHidden/>
              </w:rPr>
              <w:tab/>
            </w:r>
            <w:r>
              <w:rPr>
                <w:noProof/>
                <w:webHidden/>
              </w:rPr>
              <w:fldChar w:fldCharType="begin"/>
            </w:r>
            <w:r>
              <w:rPr>
                <w:noProof/>
                <w:webHidden/>
              </w:rPr>
              <w:instrText xml:space="preserve"> PAGEREF _Toc276829909 \h </w:instrText>
            </w:r>
            <w:r>
              <w:rPr>
                <w:noProof/>
                <w:webHidden/>
              </w:rPr>
            </w:r>
            <w:r>
              <w:rPr>
                <w:noProof/>
                <w:webHidden/>
              </w:rPr>
              <w:fldChar w:fldCharType="separate"/>
            </w:r>
            <w:r>
              <w:rPr>
                <w:noProof/>
                <w:webHidden/>
              </w:rPr>
              <w:t>15</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0" w:history="1">
            <w:r w:rsidRPr="003C7923">
              <w:rPr>
                <w:rStyle w:val="Hyperlink"/>
                <w:noProof/>
              </w:rPr>
              <w:t>The Standards Process</w:t>
            </w:r>
            <w:r>
              <w:rPr>
                <w:noProof/>
                <w:webHidden/>
              </w:rPr>
              <w:tab/>
            </w:r>
            <w:r>
              <w:rPr>
                <w:noProof/>
                <w:webHidden/>
              </w:rPr>
              <w:fldChar w:fldCharType="begin"/>
            </w:r>
            <w:r>
              <w:rPr>
                <w:noProof/>
                <w:webHidden/>
              </w:rPr>
              <w:instrText xml:space="preserve"> PAGEREF _Toc276829910 \h </w:instrText>
            </w:r>
            <w:r>
              <w:rPr>
                <w:noProof/>
                <w:webHidden/>
              </w:rPr>
            </w:r>
            <w:r>
              <w:rPr>
                <w:noProof/>
                <w:webHidden/>
              </w:rPr>
              <w:fldChar w:fldCharType="separate"/>
            </w:r>
            <w:r>
              <w:rPr>
                <w:noProof/>
                <w:webHidden/>
              </w:rPr>
              <w:t>16</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1" w:history="1">
            <w:r w:rsidRPr="003C7923">
              <w:rPr>
                <w:rStyle w:val="Hyperlink"/>
                <w:noProof/>
              </w:rPr>
              <w:t>Core Components</w:t>
            </w:r>
            <w:r>
              <w:rPr>
                <w:noProof/>
                <w:webHidden/>
              </w:rPr>
              <w:tab/>
            </w:r>
            <w:r>
              <w:rPr>
                <w:noProof/>
                <w:webHidden/>
              </w:rPr>
              <w:fldChar w:fldCharType="begin"/>
            </w:r>
            <w:r>
              <w:rPr>
                <w:noProof/>
                <w:webHidden/>
              </w:rPr>
              <w:instrText xml:space="preserve"> PAGEREF _Toc276829911 \h </w:instrText>
            </w:r>
            <w:r>
              <w:rPr>
                <w:noProof/>
                <w:webHidden/>
              </w:rPr>
            </w:r>
            <w:r>
              <w:rPr>
                <w:noProof/>
                <w:webHidden/>
              </w:rPr>
              <w:fldChar w:fldCharType="separate"/>
            </w:r>
            <w:r>
              <w:rPr>
                <w:noProof/>
                <w:webHidden/>
              </w:rPr>
              <w:t>17</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2" w:history="1">
            <w:r w:rsidRPr="003C7923">
              <w:rPr>
                <w:rStyle w:val="Hyperlink"/>
                <w:noProof/>
              </w:rPr>
              <w:t>Core Assemblies</w:t>
            </w:r>
            <w:r>
              <w:rPr>
                <w:noProof/>
                <w:webHidden/>
              </w:rPr>
              <w:tab/>
            </w:r>
            <w:r>
              <w:rPr>
                <w:noProof/>
                <w:webHidden/>
              </w:rPr>
              <w:fldChar w:fldCharType="begin"/>
            </w:r>
            <w:r>
              <w:rPr>
                <w:noProof/>
                <w:webHidden/>
              </w:rPr>
              <w:instrText xml:space="preserve"> PAGEREF _Toc276829912 \h </w:instrText>
            </w:r>
            <w:r>
              <w:rPr>
                <w:noProof/>
                <w:webHidden/>
              </w:rPr>
            </w:r>
            <w:r>
              <w:rPr>
                <w:noProof/>
                <w:webHidden/>
              </w:rPr>
              <w:fldChar w:fldCharType="separate"/>
            </w:r>
            <w:r>
              <w:rPr>
                <w:noProof/>
                <w:webHidden/>
              </w:rPr>
              <w:t>18</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3" w:history="1">
            <w:r w:rsidRPr="003C7923">
              <w:rPr>
                <w:rStyle w:val="Hyperlink"/>
                <w:noProof/>
              </w:rPr>
              <w:t>Tools</w:t>
            </w:r>
            <w:r>
              <w:rPr>
                <w:noProof/>
                <w:webHidden/>
              </w:rPr>
              <w:tab/>
            </w:r>
            <w:r>
              <w:rPr>
                <w:noProof/>
                <w:webHidden/>
              </w:rPr>
              <w:fldChar w:fldCharType="begin"/>
            </w:r>
            <w:r>
              <w:rPr>
                <w:noProof/>
                <w:webHidden/>
              </w:rPr>
              <w:instrText xml:space="preserve"> PAGEREF _Toc276829913 \h </w:instrText>
            </w:r>
            <w:r>
              <w:rPr>
                <w:noProof/>
                <w:webHidden/>
              </w:rPr>
            </w:r>
            <w:r>
              <w:rPr>
                <w:noProof/>
                <w:webHidden/>
              </w:rPr>
              <w:fldChar w:fldCharType="separate"/>
            </w:r>
            <w:r>
              <w:rPr>
                <w:noProof/>
                <w:webHidden/>
              </w:rPr>
              <w:t>20</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4" w:history="1">
            <w:r w:rsidRPr="003C7923">
              <w:rPr>
                <w:rStyle w:val="Hyperlink"/>
                <w:noProof/>
              </w:rPr>
              <w:t>History</w:t>
            </w:r>
            <w:r>
              <w:rPr>
                <w:noProof/>
                <w:webHidden/>
              </w:rPr>
              <w:tab/>
            </w:r>
            <w:r>
              <w:rPr>
                <w:noProof/>
                <w:webHidden/>
              </w:rPr>
              <w:fldChar w:fldCharType="begin"/>
            </w:r>
            <w:r>
              <w:rPr>
                <w:noProof/>
                <w:webHidden/>
              </w:rPr>
              <w:instrText xml:space="preserve"> PAGEREF _Toc276829914 \h </w:instrText>
            </w:r>
            <w:r>
              <w:rPr>
                <w:noProof/>
                <w:webHidden/>
              </w:rPr>
            </w:r>
            <w:r>
              <w:rPr>
                <w:noProof/>
                <w:webHidden/>
              </w:rPr>
              <w:fldChar w:fldCharType="separate"/>
            </w:r>
            <w:r>
              <w:rPr>
                <w:noProof/>
                <w:webHidden/>
              </w:rPr>
              <w:t>21</w:t>
            </w:r>
            <w:r>
              <w:rPr>
                <w:noProof/>
                <w:webHidden/>
              </w:rPr>
              <w:fldChar w:fldCharType="end"/>
            </w:r>
          </w:hyperlink>
        </w:p>
        <w:p w:rsidR="00090C82" w:rsidRDefault="00090C82">
          <w:pPr>
            <w:pStyle w:val="TOC1"/>
            <w:tabs>
              <w:tab w:val="right" w:leader="dot" w:pos="7910"/>
            </w:tabs>
            <w:rPr>
              <w:rFonts w:asciiTheme="minorHAnsi" w:eastAsiaTheme="minorEastAsia" w:hAnsiTheme="minorHAnsi" w:cstheme="minorBidi"/>
              <w:noProof/>
              <w:sz w:val="22"/>
              <w:szCs w:val="22"/>
            </w:rPr>
          </w:pPr>
          <w:hyperlink w:anchor="_Toc276829915" w:history="1">
            <w:r w:rsidRPr="003C7923">
              <w:rPr>
                <w:rStyle w:val="Hyperlink"/>
                <w:noProof/>
              </w:rPr>
              <w:t>Hall of Fame</w:t>
            </w:r>
            <w:r>
              <w:rPr>
                <w:noProof/>
                <w:webHidden/>
              </w:rPr>
              <w:tab/>
            </w:r>
            <w:r>
              <w:rPr>
                <w:noProof/>
                <w:webHidden/>
              </w:rPr>
              <w:fldChar w:fldCharType="begin"/>
            </w:r>
            <w:r>
              <w:rPr>
                <w:noProof/>
                <w:webHidden/>
              </w:rPr>
              <w:instrText xml:space="preserve"> PAGEREF _Toc276829915 \h </w:instrText>
            </w:r>
            <w:r>
              <w:rPr>
                <w:noProof/>
                <w:webHidden/>
              </w:rPr>
            </w:r>
            <w:r>
              <w:rPr>
                <w:noProof/>
                <w:webHidden/>
              </w:rPr>
              <w:fldChar w:fldCharType="separate"/>
            </w:r>
            <w:r>
              <w:rPr>
                <w:noProof/>
                <w:webHidden/>
              </w:rPr>
              <w:t>25</w:t>
            </w:r>
            <w:r>
              <w:rPr>
                <w:noProof/>
                <w:webHidden/>
              </w:rPr>
              <w:fldChar w:fldCharType="end"/>
            </w:r>
          </w:hyperlink>
        </w:p>
        <w:p w:rsidR="00252192" w:rsidRDefault="00252192">
          <w:r>
            <w:fldChar w:fldCharType="end"/>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BB2E97" w:rsidRDefault="00C60755" w:rsidP="00090C82">
      <w:r>
        <w:br w:type="page"/>
      </w:r>
      <w:bookmarkStart w:id="0" w:name="_Toc276829895"/>
      <w:r w:rsidR="00BB2E97">
        <w:lastRenderedPageBreak/>
        <w:t>What is ASCOM?</w:t>
      </w:r>
      <w:bookmarkEnd w:id="0"/>
    </w:p>
    <w:p w:rsidR="00BB2E97" w:rsidRDefault="00BB2E97" w:rsidP="006A0253"/>
    <w:p w:rsidR="00BB2E97" w:rsidRDefault="00BB2E97" w:rsidP="006A0253"/>
    <w:p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rsidR="00BB2E97" w:rsidRDefault="00BB2E97" w:rsidP="006A0253"/>
    <w:p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rsidR="00E31D52" w:rsidRDefault="00E31D52" w:rsidP="006A0253"/>
    <w:p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rsidR="00E31D52" w:rsidRDefault="00E31D52" w:rsidP="006A0253"/>
    <w:p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rsidR="00BB2E97" w:rsidRDefault="00BB2E97" w:rsidP="006A0253"/>
    <w:p w:rsidR="009B6E3B" w:rsidRDefault="009B6E3B" w:rsidP="009B6E3B">
      <w:pPr>
        <w:jc w:val="center"/>
      </w:pPr>
      <w:r>
        <w:object w:dxaOrig="5455"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5pt;height:138.45pt" o:ole="">
            <v:imagedata r:id="rId10" o:title=""/>
          </v:shape>
          <o:OLEObject Type="Embed" ProgID="Visio.Drawing.11" ShapeID="_x0000_i1025" DrawAspect="Content" ObjectID="_1350571838" r:id="rId11"/>
        </w:object>
      </w:r>
    </w:p>
    <w:p w:rsidR="009B6E3B" w:rsidRDefault="009B6E3B" w:rsidP="009B6E3B">
      <w:pPr>
        <w:jc w:val="center"/>
      </w:pPr>
      <w:r>
        <w:t>Figure 1</w:t>
      </w:r>
    </w:p>
    <w:p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rsidR="00537674" w:rsidRDefault="00537674" w:rsidP="006A0253"/>
    <w:p w:rsidR="00537674" w:rsidRDefault="00537674" w:rsidP="00252192">
      <w:pPr>
        <w:pStyle w:val="Heading1"/>
        <w:jc w:val="left"/>
      </w:pPr>
      <w:bookmarkStart w:id="1" w:name="_Toc276829896"/>
      <w:r>
        <w:t xml:space="preserve">Why </w:t>
      </w:r>
      <w:proofErr w:type="gramStart"/>
      <w:r>
        <w:t>are</w:t>
      </w:r>
      <w:proofErr w:type="gramEnd"/>
      <w:r>
        <w:t xml:space="preserve"> Drivers Important?</w:t>
      </w:r>
      <w:bookmarkEnd w:id="1"/>
      <w:r>
        <w:t xml:space="preserve"> </w:t>
      </w:r>
    </w:p>
    <w:p w:rsidR="00537674" w:rsidRDefault="00537674" w:rsidP="00537674"/>
    <w:p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rsidR="00537674" w:rsidRDefault="00537674" w:rsidP="00537674"/>
    <w:p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rsidR="00537674" w:rsidRDefault="00537674" w:rsidP="00537674"/>
    <w:p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rsidR="009B6E3B" w:rsidRDefault="009B6E3B" w:rsidP="006A0253"/>
    <w:p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rsidR="009B6E3B" w:rsidRDefault="009B6E3B" w:rsidP="006A0253"/>
    <w:p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rsidR="00E31D52" w:rsidRDefault="00E31D52" w:rsidP="006A0253"/>
    <w:p w:rsidR="00E31D52" w:rsidRDefault="00E31D52" w:rsidP="00E31D52">
      <w:pPr>
        <w:jc w:val="center"/>
      </w:pPr>
      <w:r>
        <w:object w:dxaOrig="5815" w:dyaOrig="3205">
          <v:shape id="_x0000_i1026" type="#_x0000_t75" style="width:290.75pt;height:160.6pt" o:ole="">
            <v:imagedata r:id="rId12" o:title=""/>
          </v:shape>
          <o:OLEObject Type="Embed" ProgID="Visio.Drawing.11" ShapeID="_x0000_i1026" DrawAspect="Content" ObjectID="_1350571839" r:id="rId13"/>
        </w:object>
      </w:r>
    </w:p>
    <w:p w:rsidR="00E31D52" w:rsidRDefault="00E31D52" w:rsidP="00E31D52">
      <w:pPr>
        <w:jc w:val="center"/>
      </w:pPr>
      <w:r>
        <w:t>Figure 2</w:t>
      </w:r>
    </w:p>
    <w:p w:rsidR="005F599B" w:rsidRDefault="005F599B" w:rsidP="00E31D52">
      <w:pPr>
        <w:jc w:val="center"/>
      </w:pPr>
    </w:p>
    <w:p w:rsidR="00E31D52" w:rsidRDefault="005F599B" w:rsidP="006A0253">
      <w:r w:rsidRPr="005F599B">
        <w:t xml:space="preserve">The ASCOM initiate is dedicated in keeping as much compatibility with Microsoft’s Component Object Model (COM) as possible.  This allows a verity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rsidR="00537674" w:rsidRDefault="00537674" w:rsidP="006A0253"/>
    <w:p w:rsidR="00537674" w:rsidRDefault="00537674" w:rsidP="00252192">
      <w:pPr>
        <w:pStyle w:val="Heading1"/>
        <w:jc w:val="left"/>
      </w:pPr>
      <w:bookmarkStart w:id="2" w:name="_Toc276829897"/>
      <w:r>
        <w:t>Why Use COM?</w:t>
      </w:r>
      <w:bookmarkEnd w:id="2"/>
    </w:p>
    <w:p w:rsidR="00537674" w:rsidRDefault="00537674" w:rsidP="00537674">
      <w:r>
        <w:t xml:space="preserve"> </w:t>
      </w:r>
    </w:p>
    <w:p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rsidR="00537674" w:rsidRDefault="00537674" w:rsidP="00537674"/>
    <w:p w:rsidR="00537674" w:rsidRDefault="00537674" w:rsidP="00252192">
      <w:pPr>
        <w:pStyle w:val="Heading1"/>
        <w:jc w:val="left"/>
      </w:pPr>
      <w:bookmarkStart w:id="3" w:name="_Toc276829898"/>
      <w:r>
        <w:t>How COM Works</w:t>
      </w:r>
      <w:bookmarkEnd w:id="3"/>
    </w:p>
    <w:p w:rsidR="00537674" w:rsidRDefault="00537674" w:rsidP="00537674"/>
    <w:p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rsidR="00537674" w:rsidRDefault="00537674" w:rsidP="00537674"/>
    <w:p w:rsidR="00CF2819" w:rsidRDefault="00CF2819" w:rsidP="00252192">
      <w:pPr>
        <w:pStyle w:val="Heading1"/>
        <w:jc w:val="left"/>
      </w:pPr>
      <w:bookmarkStart w:id="4" w:name="_Toc276829899"/>
      <w:r>
        <w:t>What ASCOM is not</w:t>
      </w:r>
      <w:bookmarkEnd w:id="4"/>
    </w:p>
    <w:p w:rsidR="00CF2819" w:rsidRDefault="00CF2819" w:rsidP="006A0253"/>
    <w:p w:rsidR="00CF2819" w:rsidRDefault="008551E5" w:rsidP="006A0253">
      <w:r>
        <w:rPr>
          <w:noProof/>
        </w:rPr>
        <w:drawing>
          <wp:anchor distT="0" distB="0" distL="114300" distR="114300" simplePos="0" relativeHeight="251658240" behindDoc="0" locked="0" layoutInCell="1" allowOverlap="1">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rsidR="00CF2819" w:rsidRDefault="00CF2819" w:rsidP="006A0253"/>
    <w:p w:rsidR="005F0895" w:rsidRDefault="005F0895" w:rsidP="00252192">
      <w:pPr>
        <w:pStyle w:val="Heading1"/>
        <w:jc w:val="left"/>
      </w:pPr>
      <w:bookmarkStart w:id="5" w:name="_Toc276829900"/>
      <w:r>
        <w:t>ASCOM Initiative Mission Statement</w:t>
      </w:r>
      <w:bookmarkEnd w:id="5"/>
    </w:p>
    <w:p w:rsidR="005F0895" w:rsidRDefault="005F0895" w:rsidP="005F0895">
      <w:pPr>
        <w:pStyle w:val="Subtitle"/>
      </w:pPr>
    </w:p>
    <w:p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rsidR="005F0895" w:rsidRDefault="005F0895" w:rsidP="005A5349">
      <w:pPr>
        <w:pStyle w:val="ListParagraph"/>
        <w:numPr>
          <w:ilvl w:val="0"/>
          <w:numId w:val="39"/>
        </w:numPr>
      </w:pPr>
      <w:r>
        <w:t xml:space="preserve">Provide general requirements and guidance for quality and behavior of drivers. </w:t>
      </w:r>
    </w:p>
    <w:p w:rsidR="005F0895" w:rsidRDefault="005F0895" w:rsidP="005A5349">
      <w:pPr>
        <w:pStyle w:val="ListParagraph"/>
        <w:numPr>
          <w:ilvl w:val="0"/>
          <w:numId w:val="39"/>
        </w:numPr>
      </w:pPr>
      <w:r>
        <w:t>Promote the use of these standard drivers from any astronomy-related software.</w:t>
      </w:r>
    </w:p>
    <w:p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rsidR="005F0895" w:rsidRDefault="005F0895" w:rsidP="005A5349">
      <w:pPr>
        <w:pStyle w:val="ListParagraph"/>
        <w:numPr>
          <w:ilvl w:val="0"/>
          <w:numId w:val="39"/>
        </w:numPr>
      </w:pPr>
      <w:r>
        <w:t xml:space="preserve">Promote (but not absolutely require) open-source implementations of the drivers. </w:t>
      </w:r>
    </w:p>
    <w:p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rsidR="005F0895" w:rsidRPr="005F0895" w:rsidRDefault="005F0895" w:rsidP="005F0895"/>
    <w:p w:rsidR="00DB5022" w:rsidRDefault="00DB5022" w:rsidP="00252192">
      <w:pPr>
        <w:pStyle w:val="Heading1"/>
        <w:jc w:val="left"/>
      </w:pPr>
      <w:bookmarkStart w:id="6" w:name="_Toc276829901"/>
      <w:r>
        <w:t>Who uses ASCOM</w:t>
      </w:r>
      <w:bookmarkEnd w:id="6"/>
    </w:p>
    <w:p w:rsidR="00DB5022" w:rsidRPr="00DB5022" w:rsidRDefault="00DB5022" w:rsidP="00DB5022"/>
    <w:p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rsidR="00CF2819" w:rsidRDefault="00CF2819" w:rsidP="006A0253"/>
    <w:p w:rsidR="00DB5022" w:rsidRDefault="00DB5022" w:rsidP="00DB5022">
      <w:pPr>
        <w:pStyle w:val="ListParagraph"/>
        <w:numPr>
          <w:ilvl w:val="0"/>
          <w:numId w:val="29"/>
        </w:numPr>
      </w:pPr>
      <w:r w:rsidRPr="00DB5022">
        <w:t xml:space="preserve">Client Developers whom create user interfaces for users such as </w:t>
      </w:r>
      <w:proofErr w:type="spellStart"/>
      <w:r w:rsidRPr="00DB5022">
        <w:t>TheSky</w:t>
      </w:r>
      <w:proofErr w:type="spellEnd"/>
      <w:r w:rsidRPr="00DB5022">
        <w:t xml:space="preserve">,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rsidR="00DB5022" w:rsidRDefault="00DB5022" w:rsidP="00DB5022">
      <w:pPr>
        <w:pStyle w:val="ListParagraph"/>
        <w:numPr>
          <w:ilvl w:val="0"/>
          <w:numId w:val="29"/>
        </w:numPr>
      </w:pPr>
      <w:r w:rsidRPr="00DB5022">
        <w:t xml:space="preserve">Users that run the client software and load the ASCOM platform.  </w:t>
      </w:r>
    </w:p>
    <w:p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rsidR="00DB5022" w:rsidRDefault="00DB5022" w:rsidP="00DB5022">
      <w:pPr>
        <w:pStyle w:val="ListParagraph"/>
      </w:pPr>
    </w:p>
    <w:p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rsidR="00DB5022" w:rsidRDefault="00DB5022" w:rsidP="00DB5022">
      <w:pPr>
        <w:pStyle w:val="ListParagraph"/>
      </w:pPr>
    </w:p>
    <w:p w:rsidR="00DB5022" w:rsidRDefault="00DB5022" w:rsidP="00DB5022">
      <w:pPr>
        <w:jc w:val="center"/>
      </w:pPr>
      <w:r>
        <w:object w:dxaOrig="8335" w:dyaOrig="4735">
          <v:shape id="_x0000_i1027" type="#_x0000_t75" style="width:382.15pt;height:216.9pt" o:ole="">
            <v:imagedata r:id="rId15" o:title=""/>
          </v:shape>
          <o:OLEObject Type="Embed" ProgID="Visio.Drawing.11" ShapeID="_x0000_i1027" DrawAspect="Content" ObjectID="_1350571840" r:id="rId16"/>
        </w:object>
      </w:r>
    </w:p>
    <w:p w:rsidR="00DB5022" w:rsidRDefault="00DB5022" w:rsidP="00DB5022">
      <w:pPr>
        <w:jc w:val="center"/>
      </w:pPr>
      <w:r>
        <w:t>Figure 3</w:t>
      </w:r>
    </w:p>
    <w:p w:rsidR="00CF2819" w:rsidRDefault="00CF2819" w:rsidP="00DB5022"/>
    <w:p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rsidR="00CF2819" w:rsidRDefault="00CF2819" w:rsidP="00CF2819">
      <w:pPr>
        <w:jc w:val="center"/>
      </w:pPr>
      <w:r>
        <w:object w:dxaOrig="6825" w:dyaOrig="7680">
          <v:shape id="_x0000_i1028" type="#_x0000_t75" style="width:341.55pt;height:384pt" o:ole="">
            <v:imagedata r:id="rId17" o:title=""/>
          </v:shape>
          <o:OLEObject Type="Embed" ProgID="Visio.Drawing.11" ShapeID="_x0000_i1028" DrawAspect="Content" ObjectID="_1350571841" r:id="rId18"/>
        </w:object>
      </w:r>
    </w:p>
    <w:p w:rsidR="00D975B5" w:rsidRDefault="00CF2819" w:rsidP="00CF2819">
      <w:pPr>
        <w:jc w:val="center"/>
      </w:pPr>
      <w:r>
        <w:t>Figure 4</w:t>
      </w:r>
    </w:p>
    <w:p w:rsidR="00D975B5" w:rsidRDefault="00D975B5" w:rsidP="00CF2819">
      <w:pPr>
        <w:jc w:val="center"/>
      </w:pPr>
    </w:p>
    <w:p w:rsidR="00FA6A98" w:rsidRDefault="00FA6A98" w:rsidP="00CF2819">
      <w:pPr>
        <w:jc w:val="center"/>
      </w:pPr>
    </w:p>
    <w:p w:rsidR="00FA6A98" w:rsidRDefault="00FA6A98" w:rsidP="00FA6A98">
      <w:bookmarkStart w:id="7" w:name="_Toc276829902"/>
      <w:r w:rsidRPr="00252192">
        <w:rPr>
          <w:rStyle w:val="Heading1Char"/>
        </w:rPr>
        <w:t>Choosing and Configuring the Driver</w:t>
      </w:r>
      <w:bookmarkEnd w:id="7"/>
      <w:r>
        <w:t xml:space="preserve"> (one-time setup) </w:t>
      </w:r>
    </w:p>
    <w:p w:rsidR="00FA6A98" w:rsidRDefault="00FA6A98" w:rsidP="00FA6A98"/>
    <w:p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w:t>
      </w:r>
      <w:proofErr w:type="spellStart"/>
      <w:r>
        <w:t>config</w:t>
      </w:r>
      <w:proofErr w:type="spellEnd"/>
      <w:r>
        <w:t xml:space="preserve">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rsidR="00FA6A98" w:rsidRDefault="00FA6A98" w:rsidP="00FA6A98"/>
    <w:p w:rsidR="00D975B5" w:rsidRDefault="00D975B5" w:rsidP="00CF2819">
      <w:pPr>
        <w:jc w:val="center"/>
      </w:pPr>
    </w:p>
    <w:p w:rsidR="00D975B5" w:rsidRDefault="00D975B5" w:rsidP="00252192">
      <w:pPr>
        <w:pStyle w:val="Heading1"/>
        <w:jc w:val="left"/>
      </w:pPr>
      <w:bookmarkStart w:id="8" w:name="_Toc276829903"/>
      <w:r>
        <w:t>The Standards</w:t>
      </w:r>
      <w:bookmarkEnd w:id="8"/>
    </w:p>
    <w:p w:rsidR="00D975B5" w:rsidRDefault="00D975B5" w:rsidP="00D975B5">
      <w:pPr>
        <w:pStyle w:val="Subtitle"/>
      </w:pPr>
    </w:p>
    <w:p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rsidR="00D975B5" w:rsidRDefault="00D975B5" w:rsidP="00D975B5"/>
    <w:p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rsidR="008324D6" w:rsidRDefault="008324D6" w:rsidP="00D975B5"/>
    <w:p w:rsidR="00D975B5" w:rsidRDefault="00D975B5" w:rsidP="00252192">
      <w:pPr>
        <w:pStyle w:val="Heading1"/>
        <w:jc w:val="left"/>
      </w:pPr>
      <w:bookmarkStart w:id="9" w:name="_Toc276829904"/>
      <w:r>
        <w:t xml:space="preserve">Driver </w:t>
      </w:r>
      <w:r w:rsidR="000A44EF">
        <w:t>Guidelines</w:t>
      </w:r>
      <w:bookmarkEnd w:id="9"/>
    </w:p>
    <w:p w:rsidR="000A44EF" w:rsidRDefault="000A44EF" w:rsidP="00D975B5"/>
    <w:p w:rsidR="00D975B5" w:rsidRDefault="00D975B5" w:rsidP="00D975B5">
      <w:pPr>
        <w:pStyle w:val="ListParagraph"/>
        <w:numPr>
          <w:ilvl w:val="0"/>
          <w:numId w:val="30"/>
        </w:numPr>
      </w:pPr>
      <w:r>
        <w:t>The driver must install and run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rsidR="000A44EF" w:rsidRDefault="000A44EF" w:rsidP="000A44EF">
      <w:pPr>
        <w:pStyle w:val="ListParagraph"/>
      </w:pPr>
    </w:p>
    <w:p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rsidR="000A44EF" w:rsidRDefault="000A44EF" w:rsidP="000A44EF">
      <w:pPr>
        <w:pStyle w:val="ListParagraph"/>
      </w:pPr>
    </w:p>
    <w:p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rsidR="000A44EF" w:rsidRDefault="000A44EF" w:rsidP="000A44EF">
      <w:pPr>
        <w:pStyle w:val="ListParagraph"/>
      </w:pPr>
    </w:p>
    <w:p w:rsidR="00D975B5" w:rsidRDefault="00D975B5" w:rsidP="00D975B5">
      <w:pPr>
        <w:pStyle w:val="ListParagraph"/>
        <w:numPr>
          <w:ilvl w:val="0"/>
          <w:numId w:val="30"/>
        </w:numPr>
      </w:pPr>
      <w:r>
        <w:t xml:space="preserve">The driver must use the Helper component's </w:t>
      </w:r>
      <w:proofErr w:type="spellStart"/>
      <w:proofErr w:type="gramStart"/>
      <w:r>
        <w:t>Profile.Register</w:t>
      </w:r>
      <w:proofErr w:type="spellEnd"/>
      <w:r>
        <w:t>(</w:t>
      </w:r>
      <w:proofErr w:type="gramEnd"/>
      <w:r>
        <w:t xml:space="preserve">) method for ASCOM registration. It is recommended that drivers also use the Helper's Profile object for storage of their persistent configuration, state data, etc., as well as the Helper's Serial object serial port I/O. for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rsidR="000A44EF" w:rsidRDefault="000A44EF" w:rsidP="000A44EF">
      <w:pPr>
        <w:pStyle w:val="ListParagraph"/>
      </w:pPr>
    </w:p>
    <w:p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rsidR="000A44EF" w:rsidRDefault="000A44EF" w:rsidP="000A44EF">
      <w:pPr>
        <w:pStyle w:val="ListParagraph"/>
      </w:pPr>
    </w:p>
    <w:p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rsidR="000A44EF" w:rsidRDefault="000A44EF" w:rsidP="000A44EF"/>
    <w:p w:rsidR="00482021" w:rsidRDefault="00482021" w:rsidP="00482021">
      <w:r>
        <w:t>There are a number of help files available on the ASCOM website for each type of driver that is supported.  Within each are the properties and methods that are considered the standards.</w:t>
      </w:r>
    </w:p>
    <w:p w:rsidR="00482021" w:rsidRDefault="00482021" w:rsidP="000A44EF">
      <w:pPr>
        <w:pStyle w:val="Subtitle"/>
      </w:pPr>
    </w:p>
    <w:p w:rsidR="00090C82" w:rsidRDefault="00090C82" w:rsidP="00090C82">
      <w:pPr>
        <w:pStyle w:val="Heading1"/>
        <w:jc w:val="left"/>
        <w:rPr>
          <w:rStyle w:val="IntenseEmphasis"/>
          <w:b w:val="0"/>
          <w:i w:val="0"/>
          <w:color w:val="000000" w:themeColor="text1"/>
        </w:rPr>
      </w:pPr>
      <w:bookmarkStart w:id="10" w:name="_Toc276829905"/>
      <w:r w:rsidRPr="00090C82">
        <w:rPr>
          <w:rStyle w:val="IntenseEmphasis"/>
          <w:b w:val="0"/>
          <w:i w:val="0"/>
          <w:color w:val="000000" w:themeColor="text1"/>
        </w:rPr>
        <w:t>Installing Drivers</w:t>
      </w:r>
      <w:bookmarkEnd w:id="10"/>
    </w:p>
    <w:p w:rsidR="00090C82" w:rsidRPr="00090C82" w:rsidRDefault="00090C82" w:rsidP="00090C82"/>
    <w:p w:rsidR="00090C82" w:rsidRDefault="00090C82" w:rsidP="00090C82">
      <w:r>
        <w:t xml:space="preserve">Now that you have the platform installed you’ll need driver(s) for the various equipment you have.  These drivers will probably come the manufactures and be marked for ASCOM compatibility, but if not, you can probably get it from the here </w:t>
      </w:r>
      <w:hyperlink r:id="rId19" w:history="1">
        <w:r w:rsidRPr="005A49D3">
          <w:rPr>
            <w:rStyle w:val="Hyperlink"/>
          </w:rPr>
          <w:t>http://ascom-standards.org/Downloads/Index.htm</w:t>
        </w:r>
      </w:hyperlink>
      <w:r>
        <w:t xml:space="preserve">. </w:t>
      </w:r>
    </w:p>
    <w:p w:rsidR="00090C82" w:rsidRDefault="00090C82" w:rsidP="00090C82"/>
    <w:p w:rsidR="00090C82" w:rsidRDefault="00090C82" w:rsidP="00090C82">
      <w:pPr>
        <w:jc w:val="center"/>
      </w:pPr>
      <w:r>
        <w:rPr>
          <w:noProof/>
        </w:rPr>
        <w:lastRenderedPageBreak/>
        <w:drawing>
          <wp:inline distT="0" distB="0" distL="0" distR="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90C82" w:rsidRDefault="00090C82" w:rsidP="00090C82"/>
    <w:p w:rsidR="00090C82" w:rsidRPr="001441C7" w:rsidRDefault="00090C82" w:rsidP="00090C82">
      <w:r>
        <w:t>Once you locate the drivers, go ahead and install each one that you need.  Each may come with specific instructions, so be sure to read any included files after installing.</w:t>
      </w:r>
    </w:p>
    <w:p w:rsidR="00090C82" w:rsidRDefault="00090C82" w:rsidP="00090C82"/>
    <w:p w:rsidR="00090C82" w:rsidRPr="00090C82" w:rsidRDefault="00090C82" w:rsidP="00090C82"/>
    <w:p w:rsidR="000A44EF" w:rsidRDefault="000A44EF" w:rsidP="00252192">
      <w:pPr>
        <w:pStyle w:val="Heading1"/>
        <w:jc w:val="left"/>
      </w:pPr>
      <w:bookmarkStart w:id="11" w:name="_Toc276829906"/>
      <w:r>
        <w:t>Scriptable Components and Programs Guidelines</w:t>
      </w:r>
      <w:bookmarkEnd w:id="11"/>
    </w:p>
    <w:p w:rsidR="000A44EF" w:rsidRDefault="000A44EF" w:rsidP="000A44EF"/>
    <w:p w:rsidR="000A44EF" w:rsidRDefault="000A44EF" w:rsidP="000A44EF">
      <w:pPr>
        <w:pStyle w:val="ListParagraph"/>
        <w:numPr>
          <w:ilvl w:val="0"/>
          <w:numId w:val="31"/>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rsidR="000A44EF" w:rsidRDefault="000A44EF" w:rsidP="000A44EF">
      <w:pPr>
        <w:pStyle w:val="ListParagraph"/>
      </w:pPr>
    </w:p>
    <w:p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8324D6">
        <w:t>scripter’s</w:t>
      </w:r>
      <w:r>
        <w:t xml:space="preserve"> and should be user-friendly. </w:t>
      </w:r>
    </w:p>
    <w:p w:rsidR="000A44EF" w:rsidRDefault="000A44EF" w:rsidP="000A44EF">
      <w:pPr>
        <w:pStyle w:val="ListParagraph"/>
      </w:pPr>
    </w:p>
    <w:p w:rsidR="000A44EF" w:rsidRDefault="000A44EF" w:rsidP="000A44EF">
      <w:pPr>
        <w:pStyle w:val="ListParagraph"/>
        <w:numPr>
          <w:ilvl w:val="0"/>
          <w:numId w:val="31"/>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Pr>
        <w:pStyle w:val="ListParagraph"/>
      </w:pPr>
    </w:p>
    <w:p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rsidR="000A44EF" w:rsidRDefault="000A44EF" w:rsidP="000A44EF">
      <w:pPr>
        <w:pStyle w:val="ListParagraph"/>
      </w:pPr>
    </w:p>
    <w:p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rsidR="000A44EF" w:rsidRDefault="000A44EF" w:rsidP="000A44EF"/>
    <w:p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rsidR="000A44EF" w:rsidRDefault="000A44EF" w:rsidP="000A44EF"/>
    <w:p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rsidR="000A44EF" w:rsidRDefault="000A44EF" w:rsidP="000A44EF"/>
    <w:p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rsidR="000A44EF" w:rsidRDefault="000A44EF" w:rsidP="000A44EF"/>
    <w:p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rsidR="000A44EF" w:rsidRDefault="000A44EF" w:rsidP="000A44EF">
      <w:pPr>
        <w:pStyle w:val="ListParagraph"/>
      </w:pPr>
    </w:p>
    <w:p w:rsidR="000A44EF" w:rsidRDefault="000A44EF" w:rsidP="00252192">
      <w:pPr>
        <w:pStyle w:val="Heading1"/>
        <w:jc w:val="left"/>
      </w:pPr>
      <w:bookmarkStart w:id="12" w:name="_Toc276829907"/>
      <w:r>
        <w:t>Scripting Interface Requirements</w:t>
      </w:r>
      <w:bookmarkEnd w:id="12"/>
    </w:p>
    <w:p w:rsidR="000A44EF" w:rsidRDefault="000A44EF" w:rsidP="000A44EF"/>
    <w:p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rsidR="000A44EF" w:rsidRDefault="000A44EF" w:rsidP="000A44EF"/>
    <w:p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rsidR="000A44EF" w:rsidRDefault="000A44EF" w:rsidP="000A44EF"/>
    <w:p w:rsidR="000A44EF" w:rsidRDefault="000A44EF" w:rsidP="000A44EF">
      <w:pPr>
        <w:pStyle w:val="ListParagraph"/>
        <w:numPr>
          <w:ilvl w:val="0"/>
          <w:numId w:val="32"/>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proofErr w:type="gramStart"/>
      <w:r>
        <w:t>SetSpeed</w:t>
      </w:r>
      <w:proofErr w:type="spellEnd"/>
      <w:r>
        <w:t>(</w:t>
      </w:r>
      <w:proofErr w:type="spellStart"/>
      <w:proofErr w:type="gramEnd"/>
      <w:r>
        <w:t>newSpeed</w:t>
      </w:r>
      <w:proofErr w:type="spellEnd"/>
      <w:r>
        <w:t xml:space="preserve">) and </w:t>
      </w:r>
      <w:proofErr w:type="spellStart"/>
      <w:r>
        <w:t>GetSpeed</w:t>
      </w:r>
      <w:proofErr w:type="spellEnd"/>
      <w:r>
        <w:t xml:space="preserve">() are really a property Speed. </w:t>
      </w:r>
    </w:p>
    <w:p w:rsidR="000A44EF" w:rsidRDefault="000A44EF" w:rsidP="000A44EF"/>
    <w:p w:rsidR="000A44EF" w:rsidRDefault="000A44EF" w:rsidP="000A44EF">
      <w:pPr>
        <w:pStyle w:val="ListParagraph"/>
        <w:numPr>
          <w:ilvl w:val="0"/>
          <w:numId w:val="32"/>
        </w:numPr>
      </w:pPr>
      <w:r>
        <w:t xml:space="preserve">Interfaces for drivers must contain at least a Connected property and a </w:t>
      </w:r>
      <w:proofErr w:type="spellStart"/>
      <w:proofErr w:type="gramStart"/>
      <w:r>
        <w:t>SetupDialog</w:t>
      </w:r>
      <w:proofErr w:type="spellEnd"/>
      <w:r>
        <w:t>(</w:t>
      </w:r>
      <w:proofErr w:type="gramEnd"/>
      <w:r>
        <w:t xml:space="preserve">) method. The Connected property establishes or breaks the physical link between the object and the device under control. The </w:t>
      </w:r>
      <w:proofErr w:type="spellStart"/>
      <w:proofErr w:type="gramStart"/>
      <w:r>
        <w:t>SetupDialog</w:t>
      </w:r>
      <w:proofErr w:type="spellEnd"/>
      <w:r>
        <w:t>(</w:t>
      </w:r>
      <w:proofErr w:type="gramEnd"/>
      <w:r>
        <w:t xml:space="preserve">) method causes a modal dialog to appear which is used to configure the object for use with the device. Any settings that must persist must be the responsibility of the object itself, clients must not be required to </w:t>
      </w:r>
      <w:proofErr w:type="gramStart"/>
      <w:r>
        <w:t>persist</w:t>
      </w:r>
      <w:proofErr w:type="gramEnd"/>
      <w:r>
        <w:t xml:space="preserve"> object state.</w:t>
      </w:r>
    </w:p>
    <w:p w:rsidR="000A44EF" w:rsidRDefault="000A44EF" w:rsidP="000A44EF"/>
    <w:p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rsidR="000A44EF" w:rsidRDefault="000A44EF" w:rsidP="000A44EF"/>
    <w:p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w:t>
      </w:r>
      <w:proofErr w:type="spellStart"/>
      <w:r>
        <w:t>JScript</w:t>
      </w:r>
      <w:proofErr w:type="spellEnd"/>
      <w:r>
        <w:t xml:space="preserve"> V5 (or later) and with Visual Basic for Applications V5 (or later). </w:t>
      </w:r>
    </w:p>
    <w:p w:rsidR="000A44EF" w:rsidRDefault="000A44EF" w:rsidP="000A44EF"/>
    <w:p w:rsidR="000A44EF" w:rsidRDefault="000A44EF" w:rsidP="000A44EF">
      <w:pPr>
        <w:pStyle w:val="ListParagraph"/>
        <w:numPr>
          <w:ilvl w:val="0"/>
          <w:numId w:val="32"/>
        </w:numPr>
      </w:pPr>
      <w:r>
        <w:t xml:space="preserve">Method parameters must be passed only by value, as required by some ActiveX Scripting engines (notably </w:t>
      </w:r>
      <w:proofErr w:type="spellStart"/>
      <w:r>
        <w:t>JScript</w:t>
      </w:r>
      <w:proofErr w:type="spellEnd"/>
      <w:r>
        <w:t xml:space="preserve">). Consider passing object references (VT_DISPATCH) by value as a way to have methods work on arbitrary (non-Automation) data owned by the client. </w:t>
      </w:r>
    </w:p>
    <w:p w:rsidR="000A44EF" w:rsidRDefault="000A44EF" w:rsidP="000A44EF">
      <w:pPr>
        <w:pStyle w:val="ListParagraph"/>
      </w:pPr>
    </w:p>
    <w:p w:rsidR="000A44EF" w:rsidRDefault="000A44EF" w:rsidP="00252192">
      <w:pPr>
        <w:pStyle w:val="Heading1"/>
        <w:jc w:val="left"/>
      </w:pPr>
      <w:bookmarkStart w:id="13" w:name="_Toc276829908"/>
      <w:r>
        <w:t>Client Programs Guidelines</w:t>
      </w:r>
      <w:bookmarkEnd w:id="13"/>
    </w:p>
    <w:p w:rsidR="000A44EF" w:rsidRDefault="000A44EF" w:rsidP="000A44EF"/>
    <w:p w:rsidR="000A44EF" w:rsidRDefault="000A44EF" w:rsidP="000A44EF">
      <w:pPr>
        <w:pStyle w:val="ListParagraph"/>
        <w:numPr>
          <w:ilvl w:val="0"/>
          <w:numId w:val="33"/>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interface. In this case, clients may choose to reference the interface by calling </w:t>
      </w:r>
      <w:proofErr w:type="spellStart"/>
      <w:r>
        <w:t>QueryInterface</w:t>
      </w:r>
      <w:proofErr w:type="spellEnd"/>
      <w:r>
        <w:t xml:space="preserve"> on the instance of the driver. </w:t>
      </w:r>
    </w:p>
    <w:p w:rsidR="000A44EF" w:rsidRDefault="000A44EF" w:rsidP="000A44EF"/>
    <w:p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rsidR="000A44EF" w:rsidRDefault="000A44EF" w:rsidP="000A44EF">
      <w:pPr>
        <w:pStyle w:val="ListParagraph"/>
      </w:pPr>
    </w:p>
    <w:p w:rsidR="000A44EF" w:rsidRDefault="000A44EF" w:rsidP="00252192">
      <w:pPr>
        <w:pStyle w:val="Heading1"/>
        <w:jc w:val="left"/>
      </w:pPr>
      <w:bookmarkStart w:id="14" w:name="_Toc276829909"/>
      <w:r>
        <w:t>Logo Usage</w:t>
      </w:r>
      <w:bookmarkEnd w:id="14"/>
    </w:p>
    <w:p w:rsidR="000A44EF" w:rsidRPr="000A44EF" w:rsidRDefault="000A44EF" w:rsidP="000A44EF"/>
    <w:p w:rsidR="000A44EF" w:rsidRDefault="000A44EF" w:rsidP="000A44EF">
      <w:r>
        <w:t>If you have a driver or an astronomy product that conforms to these requirements, feel free to use the logo on your web site and product packaging, as long as you do the following:</w:t>
      </w:r>
    </w:p>
    <w:p w:rsidR="000A44EF" w:rsidRDefault="000A44EF" w:rsidP="000A44EF"/>
    <w:p w:rsidR="000A44EF" w:rsidRDefault="000A44EF" w:rsidP="000A44EF">
      <w:pPr>
        <w:pStyle w:val="ListParagraph"/>
        <w:numPr>
          <w:ilvl w:val="0"/>
          <w:numId w:val="34"/>
        </w:numPr>
      </w:pPr>
      <w:r>
        <w:t xml:space="preserve">If you use the logo on a web site, please link it back to this site http://ascom-standards.org/ </w:t>
      </w:r>
    </w:p>
    <w:p w:rsidR="000A44EF" w:rsidRDefault="000A44EF" w:rsidP="000A44EF"/>
    <w:p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rsidR="008551E5" w:rsidRDefault="008551E5" w:rsidP="000A44EF"/>
    <w:p w:rsidR="008551E5" w:rsidRDefault="008551E5" w:rsidP="008551E5">
      <w:pPr>
        <w:jc w:val="center"/>
      </w:pPr>
      <w:r>
        <w:rPr>
          <w:noProof/>
        </w:rPr>
        <w:drawing>
          <wp:inline distT="0" distB="0" distL="0" distR="0">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8551E5" w:rsidRDefault="008551E5" w:rsidP="008551E5">
      <w:pPr>
        <w:jc w:val="center"/>
      </w:pPr>
    </w:p>
    <w:p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rsidR="000A44EF" w:rsidRDefault="000A44EF" w:rsidP="000A44EF"/>
    <w:p w:rsidR="000A44EF" w:rsidRDefault="000A44EF" w:rsidP="00252192">
      <w:pPr>
        <w:pStyle w:val="Heading1"/>
        <w:jc w:val="left"/>
      </w:pPr>
      <w:bookmarkStart w:id="15" w:name="_Toc276829910"/>
      <w:r>
        <w:t xml:space="preserve">The </w:t>
      </w:r>
      <w:r w:rsidR="00F05C7C">
        <w:t>S</w:t>
      </w:r>
      <w:r>
        <w:t xml:space="preserve">tandards </w:t>
      </w:r>
      <w:r w:rsidR="00F05C7C">
        <w:t>P</w:t>
      </w:r>
      <w:r>
        <w:t>rocess</w:t>
      </w:r>
      <w:bookmarkEnd w:id="15"/>
      <w:r>
        <w:t xml:space="preserve"> </w:t>
      </w:r>
    </w:p>
    <w:p w:rsidR="000A44EF" w:rsidRDefault="000A44EF" w:rsidP="000A44EF"/>
    <w:p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rsidR="000A44EF" w:rsidRDefault="000A44EF" w:rsidP="000A44EF"/>
    <w:p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rsidR="005A1379" w:rsidRDefault="005A1379" w:rsidP="000A44EF"/>
    <w:p w:rsidR="000A44EF" w:rsidRDefault="000A44EF" w:rsidP="005A1379">
      <w:pPr>
        <w:pStyle w:val="ListParagraph"/>
        <w:numPr>
          <w:ilvl w:val="0"/>
          <w:numId w:val="35"/>
        </w:numPr>
      </w:pPr>
      <w:r>
        <w:t xml:space="preserve">Discuss the proposal on ASCOM-Talk until an interface agreement can be reached. See Philosophical Issues below. </w:t>
      </w:r>
    </w:p>
    <w:p w:rsidR="005A1379" w:rsidRDefault="005A1379" w:rsidP="000A44EF"/>
    <w:p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rsidR="005A1379" w:rsidRDefault="005A1379" w:rsidP="000A44EF"/>
    <w:p w:rsidR="000A44EF" w:rsidRDefault="000A44EF" w:rsidP="005A1379">
      <w:pPr>
        <w:pStyle w:val="ListParagraph"/>
        <w:numPr>
          <w:ilvl w:val="0"/>
          <w:numId w:val="35"/>
        </w:numPr>
      </w:pPr>
      <w:r>
        <w:lastRenderedPageBreak/>
        <w:t xml:space="preserve">Refine the specification and simulator as dictated by experience, again reaching an interface agreement brokered by the author. Discussion is closed at this point. </w:t>
      </w:r>
    </w:p>
    <w:p w:rsidR="005A1379" w:rsidRDefault="005A1379" w:rsidP="000A44EF"/>
    <w:p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rsidR="005A1379" w:rsidRDefault="005A1379" w:rsidP="000A44EF"/>
    <w:p w:rsidR="005A1379" w:rsidRDefault="000A44EF" w:rsidP="005A1379">
      <w:pPr>
        <w:pStyle w:val="ListParagraph"/>
        <w:numPr>
          <w:ilvl w:val="0"/>
          <w:numId w:val="35"/>
        </w:numPr>
      </w:pPr>
      <w:r>
        <w:t>If the majority votes yes, the specification is considered "</w:t>
      </w:r>
      <w:r w:rsidR="005A1379">
        <w:t>adopted”</w:t>
      </w:r>
      <w:r>
        <w:t xml:space="preserve"> and the author </w:t>
      </w:r>
      <w:proofErr w:type="gramStart"/>
      <w:r>
        <w:t>is</w:t>
      </w:r>
      <w:proofErr w:type="gramEnd"/>
      <w:r>
        <w:t xml:space="preserve"> responsible for writing the final standard document. If not, </w:t>
      </w:r>
      <w:r w:rsidR="008551E5">
        <w:t>go</w:t>
      </w:r>
      <w:r>
        <w:t xml:space="preserve"> back to step 4 or drop the spec entirely and possibly start over. </w:t>
      </w:r>
    </w:p>
    <w:p w:rsidR="005A1379" w:rsidRDefault="005A1379" w:rsidP="005A1379">
      <w:pPr>
        <w:pStyle w:val="ListParagraph"/>
      </w:pPr>
    </w:p>
    <w:p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rsidR="005A1379" w:rsidRDefault="005A1379" w:rsidP="005A1379">
      <w:pPr>
        <w:pStyle w:val="ListParagraph"/>
        <w:ind w:left="360"/>
      </w:pPr>
    </w:p>
    <w:p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rsidR="00B40627" w:rsidRDefault="00B40627" w:rsidP="005A1379">
      <w:pPr>
        <w:pStyle w:val="ListParagraph"/>
        <w:ind w:left="360"/>
      </w:pPr>
    </w:p>
    <w:p w:rsidR="00B40627" w:rsidRDefault="00B40627" w:rsidP="00252192">
      <w:pPr>
        <w:pStyle w:val="Heading1"/>
        <w:jc w:val="left"/>
      </w:pPr>
      <w:bookmarkStart w:id="16" w:name="_Toc276829911"/>
      <w:r w:rsidRPr="00B40627">
        <w:t>Core Components</w:t>
      </w:r>
      <w:bookmarkEnd w:id="16"/>
      <w:r w:rsidRPr="00B40627">
        <w:t xml:space="preserve"> </w:t>
      </w:r>
    </w:p>
    <w:p w:rsidR="00B40627" w:rsidRDefault="00B40627" w:rsidP="00B40627">
      <w:pPr>
        <w:pStyle w:val="Subtitle"/>
      </w:pPr>
    </w:p>
    <w:p w:rsidR="00B40627" w:rsidRPr="00B40627" w:rsidRDefault="00B40627" w:rsidP="00B40627">
      <w:pPr>
        <w:pStyle w:val="Subtitle"/>
      </w:pPr>
      <w:r w:rsidRPr="00B40627">
        <w:t>Simulators</w:t>
      </w:r>
    </w:p>
    <w:p w:rsidR="00B40627" w:rsidRPr="00B40627" w:rsidRDefault="00B40627" w:rsidP="00B40627"/>
    <w:p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rsidR="00B40627" w:rsidRDefault="00B40627" w:rsidP="00B40627"/>
    <w:p w:rsidR="00B40627" w:rsidRDefault="00B40627" w:rsidP="00B40627">
      <w:pPr>
        <w:pStyle w:val="Subtitle"/>
      </w:pPr>
      <w:r>
        <w:t>Diagnostics</w:t>
      </w:r>
    </w:p>
    <w:p w:rsidR="00B40627" w:rsidRDefault="00B40627" w:rsidP="00B40627"/>
    <w:p w:rsidR="00B40627" w:rsidRDefault="00B40627" w:rsidP="00B40627">
      <w:r>
        <w:lastRenderedPageBreak/>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rsidR="00B40627" w:rsidRDefault="00B40627" w:rsidP="00B40627"/>
    <w:p w:rsidR="00B40627" w:rsidRDefault="00B40627" w:rsidP="00B40627">
      <w:pPr>
        <w:pStyle w:val="Subtitle"/>
      </w:pPr>
      <w:r>
        <w:t>Profile Explorer</w:t>
      </w:r>
    </w:p>
    <w:p w:rsidR="00B40627" w:rsidRDefault="00B40627" w:rsidP="00B40627"/>
    <w:p w:rsidR="00B40627" w:rsidRDefault="00B40627" w:rsidP="00B40627">
      <w:r>
        <w:t xml:space="preserve">The Profile Explorer allows viewing of the ASCOM Profile.  The ASCOM </w:t>
      </w:r>
      <w:proofErr w:type="gramStart"/>
      <w:r>
        <w:t>profile ,figure</w:t>
      </w:r>
      <w:proofErr w:type="gramEnd"/>
      <w:r>
        <w:t xml:space="preserve"> five, stores information about the devices and drivers installed.  Drivers are register in the profile during the COM registration process.  ASCOM specifically stores registered windows </w:t>
      </w:r>
      <w:proofErr w:type="spellStart"/>
      <w:r>
        <w:t>progID</w:t>
      </w:r>
      <w:proofErr w:type="spellEnd"/>
      <w:r>
        <w:t xml:space="preserve"> of the driver.    All drivers must register with the ASCOM profile and may use the profile as to store other configuration or runtime information. </w:t>
      </w:r>
    </w:p>
    <w:p w:rsidR="00B40627" w:rsidRDefault="00B40627" w:rsidP="00B40627"/>
    <w:p w:rsidR="00B40627" w:rsidRDefault="00B40627" w:rsidP="00B40627">
      <w:pPr>
        <w:jc w:val="center"/>
      </w:pPr>
      <w:r>
        <w:object w:dxaOrig="4375" w:dyaOrig="1765">
          <v:shape id="_x0000_i1029" type="#_x0000_t75" style="width:218.75pt;height:88.6pt" o:ole="">
            <v:imagedata r:id="rId21" o:title=""/>
          </v:shape>
          <o:OLEObject Type="Embed" ProgID="Visio.Drawing.11" ShapeID="_x0000_i1029" DrawAspect="Content" ObjectID="_1350571842" r:id="rId22"/>
        </w:object>
      </w:r>
    </w:p>
    <w:p w:rsidR="00B40627" w:rsidRDefault="00B40627" w:rsidP="00B40627">
      <w:pPr>
        <w:jc w:val="center"/>
      </w:pPr>
      <w:r>
        <w:t>Figure 5</w:t>
      </w:r>
    </w:p>
    <w:p w:rsidR="00B40627" w:rsidRDefault="00B40627" w:rsidP="00B40627"/>
    <w:p w:rsidR="00B40627" w:rsidRDefault="00B40627" w:rsidP="00252192">
      <w:pPr>
        <w:pStyle w:val="Heading1"/>
        <w:jc w:val="left"/>
      </w:pPr>
      <w:bookmarkStart w:id="17" w:name="_Toc276829912"/>
      <w:r>
        <w:t>Core Assemblies</w:t>
      </w:r>
      <w:bookmarkEnd w:id="17"/>
    </w:p>
    <w:p w:rsidR="00B40627" w:rsidRDefault="00B40627" w:rsidP="00B40627"/>
    <w:p w:rsidR="00B40627" w:rsidRDefault="00B40627" w:rsidP="00B40627">
      <w:r>
        <w:t>All the listed assemblies are installed into the Global Assembly Cache (GAC) as part of the platform installation process.</w:t>
      </w:r>
    </w:p>
    <w:p w:rsidR="00B40627" w:rsidRDefault="00B40627" w:rsidP="00B40627"/>
    <w:p w:rsidR="00B40627" w:rsidRDefault="00B40627" w:rsidP="00B40627">
      <w:proofErr w:type="spellStart"/>
      <w:r w:rsidRPr="00B40627">
        <w:rPr>
          <w:rStyle w:val="IntenseEmphasis"/>
        </w:rPr>
        <w:t>ASCOM.Astrometry</w:t>
      </w:r>
      <w:proofErr w:type="spellEnd"/>
      <w:r>
        <w:t xml:space="preserve">- This encapsulates the Naval Observatory Vector Astrometry Software (NOVAS) and </w:t>
      </w:r>
      <w:proofErr w:type="spellStart"/>
      <w:r>
        <w:t>Kepler’s</w:t>
      </w:r>
      <w:proofErr w:type="spellEnd"/>
      <w:r>
        <w:t xml:space="preserve"> Laws of Planetary Motion.</w:t>
      </w:r>
    </w:p>
    <w:p w:rsidR="00B40627" w:rsidRDefault="00B40627" w:rsidP="00B40627"/>
    <w:p w:rsidR="00B40627" w:rsidRDefault="00B40627" w:rsidP="00B40627">
      <w:proofErr w:type="spellStart"/>
      <w:proofErr w:type="gramStart"/>
      <w:r w:rsidRPr="00B40627">
        <w:rPr>
          <w:rStyle w:val="IntenseEmphasis"/>
        </w:rPr>
        <w:t>ASCOM.Attributes</w:t>
      </w:r>
      <w:proofErr w:type="spellEnd"/>
      <w:r>
        <w:t xml:space="preserve"> - Used by the ASCOM </w:t>
      </w:r>
      <w:proofErr w:type="spellStart"/>
      <w:r>
        <w:t>LocalServer</w:t>
      </w:r>
      <w:proofErr w:type="spellEnd"/>
      <w:r>
        <w:t xml:space="preserve"> and the </w:t>
      </w:r>
      <w:proofErr w:type="spellStart"/>
      <w:r>
        <w:t>SettingsProvider</w:t>
      </w:r>
      <w:proofErr w:type="spellEnd"/>
      <w:r>
        <w:t xml:space="preserve"> to load settings.</w:t>
      </w:r>
      <w:proofErr w:type="gramEnd"/>
      <w:r>
        <w:t xml:space="preserve">  The </w:t>
      </w:r>
      <w:proofErr w:type="spellStart"/>
      <w:r>
        <w:t>LocalServer</w:t>
      </w:r>
      <w:proofErr w:type="spellEnd"/>
      <w:r>
        <w:t xml:space="preserve"> uses this to control which assemblies to load.</w:t>
      </w:r>
    </w:p>
    <w:p w:rsidR="00B40627" w:rsidRDefault="00B40627" w:rsidP="00B40627"/>
    <w:p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rsidR="00B40627" w:rsidRDefault="00B40627" w:rsidP="00B40627"/>
    <w:p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rsidR="00B40627" w:rsidRDefault="00B40627" w:rsidP="00B40627">
      <w:r>
        <w:t>Support includes the following…</w:t>
      </w:r>
    </w:p>
    <w:p w:rsidR="00B40627" w:rsidRDefault="00B40627" w:rsidP="00B40627">
      <w:pPr>
        <w:ind w:left="1440"/>
      </w:pPr>
      <w:r>
        <w:t>•</w:t>
      </w:r>
      <w:r>
        <w:tab/>
        <w:t>Camera</w:t>
      </w:r>
    </w:p>
    <w:p w:rsidR="00B40627" w:rsidRDefault="00B40627" w:rsidP="00B40627">
      <w:pPr>
        <w:ind w:left="1440"/>
      </w:pPr>
      <w:r>
        <w:t>•</w:t>
      </w:r>
      <w:r>
        <w:tab/>
        <w:t>Dome</w:t>
      </w:r>
    </w:p>
    <w:p w:rsidR="00B40627" w:rsidRDefault="00B40627" w:rsidP="00B40627">
      <w:pPr>
        <w:ind w:left="1440"/>
      </w:pPr>
      <w:r>
        <w:lastRenderedPageBreak/>
        <w:t>•</w:t>
      </w:r>
      <w:r>
        <w:tab/>
        <w:t>Filter Wheel</w:t>
      </w:r>
    </w:p>
    <w:p w:rsidR="00B40627" w:rsidRDefault="00B40627" w:rsidP="00B40627">
      <w:pPr>
        <w:ind w:left="1440"/>
      </w:pPr>
      <w:r>
        <w:t>•</w:t>
      </w:r>
      <w:r>
        <w:tab/>
        <w:t>Focuser</w:t>
      </w:r>
    </w:p>
    <w:p w:rsidR="00B40627" w:rsidRDefault="00B40627" w:rsidP="00B40627">
      <w:pPr>
        <w:ind w:left="1440"/>
      </w:pPr>
      <w:r>
        <w:t>•</w:t>
      </w:r>
      <w:r>
        <w:tab/>
        <w:t>Rotator</w:t>
      </w:r>
    </w:p>
    <w:p w:rsidR="00B40627" w:rsidRDefault="00B40627" w:rsidP="00B40627">
      <w:pPr>
        <w:ind w:left="1440"/>
      </w:pPr>
      <w:r>
        <w:t>•</w:t>
      </w:r>
      <w:r>
        <w:tab/>
        <w:t>Switch</w:t>
      </w:r>
    </w:p>
    <w:p w:rsidR="00B40627" w:rsidRDefault="00B40627" w:rsidP="00B40627">
      <w:pPr>
        <w:ind w:left="1440"/>
      </w:pPr>
      <w:r>
        <w:t>•</w:t>
      </w:r>
      <w:r>
        <w:tab/>
        <w:t>Telescope</w:t>
      </w:r>
    </w:p>
    <w:p w:rsidR="00B40627" w:rsidRDefault="00B40627" w:rsidP="00B40627">
      <w:pPr>
        <w:ind w:left="1440"/>
      </w:pPr>
    </w:p>
    <w:p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rsidR="00B40627" w:rsidRDefault="00B40627" w:rsidP="00B40627"/>
    <w:p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rsidR="00B40627" w:rsidRDefault="00B40627" w:rsidP="00B40627"/>
    <w:p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w:t>
      </w:r>
      <w:proofErr w:type="spellStart"/>
      <w:r>
        <w:t>interop</w:t>
      </w:r>
      <w:proofErr w:type="spellEnd"/>
      <w:r>
        <w:t xml:space="preserve"> assembly (in the GAC).   For .NET, a registered master primary </w:t>
      </w:r>
      <w:proofErr w:type="spellStart"/>
      <w:r>
        <w:t>interop</w:t>
      </w:r>
      <w:proofErr w:type="spellEnd"/>
      <w:r>
        <w:t xml:space="preserve">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rsidR="00B40627" w:rsidRDefault="00B40627" w:rsidP="00B40627"/>
    <w:p w:rsidR="00B40627" w:rsidRDefault="00B40627" w:rsidP="00B40627">
      <w:proofErr w:type="spellStart"/>
      <w:r w:rsidRPr="002E1765">
        <w:rPr>
          <w:rStyle w:val="IntenseEmphasis"/>
        </w:rPr>
        <w:t>ASCOM.SettingsProvider</w:t>
      </w:r>
      <w:proofErr w:type="spellEnd"/>
      <w:r>
        <w:t xml:space="preserve"> - </w:t>
      </w:r>
      <w:proofErr w:type="spellStart"/>
      <w:r>
        <w:t>SettingsProvider</w:t>
      </w:r>
      <w:proofErr w:type="spellEnd"/>
      <w:r>
        <w:t xml:space="preserve"> integrates the ASCOM Profile store with the Visual Studio settings designer and the application settings architecture. It is intended for use by driver developers and is incorporated into the VS template projects.</w:t>
      </w:r>
    </w:p>
    <w:p w:rsidR="00B40627" w:rsidRDefault="00B40627" w:rsidP="00B40627"/>
    <w:p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rsidR="00B40627" w:rsidRDefault="00B40627" w:rsidP="00B40627"/>
    <w:p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rsidR="00B40627" w:rsidRDefault="00B40627" w:rsidP="00B40627">
      <w:r>
        <w:t xml:space="preserve"> </w:t>
      </w:r>
    </w:p>
    <w:p w:rsidR="00B40627" w:rsidRDefault="00B40627" w:rsidP="00B40627">
      <w:pPr>
        <w:jc w:val="center"/>
      </w:pPr>
      <w:r w:rsidRPr="00B40627">
        <w:rPr>
          <w:noProof/>
        </w:rPr>
        <w:lastRenderedPageBreak/>
        <w:drawing>
          <wp:inline distT="0" distB="0" distL="0" distR="0">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rsidR="00B40627" w:rsidRDefault="00B40627" w:rsidP="00B40627">
      <w:pPr>
        <w:jc w:val="center"/>
      </w:pPr>
    </w:p>
    <w:p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w:t>
      </w:r>
      <w:proofErr w:type="spellStart"/>
      <w:r>
        <w:t>ProgID</w:t>
      </w:r>
      <w:proofErr w:type="spellEnd"/>
      <w:r>
        <w:t xml:space="preserve">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rsidR="006E4C9B" w:rsidRDefault="006E4C9B" w:rsidP="006E4C9B">
      <w:pPr>
        <w:ind w:left="720"/>
      </w:pPr>
    </w:p>
    <w:p w:rsidR="006E4C9B" w:rsidRDefault="006E4C9B" w:rsidP="006E4C9B">
      <w:pPr>
        <w:ind w:left="720"/>
      </w:pPr>
      <w:r w:rsidRPr="006E4C9B">
        <w:rPr>
          <w:noProof/>
        </w:rPr>
        <w:drawing>
          <wp:inline distT="0" distB="0" distL="0" distR="0">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B40627" w:rsidRDefault="00B40627" w:rsidP="00B40627">
      <w:r>
        <w:t xml:space="preserve"> </w:t>
      </w:r>
    </w:p>
    <w:p w:rsidR="002E1765" w:rsidRDefault="00B40627" w:rsidP="006E4C9B">
      <w:pPr>
        <w:ind w:left="720"/>
      </w:pPr>
      <w:r w:rsidRPr="006E4C9B">
        <w:rPr>
          <w:rStyle w:val="IntenseEmphasis"/>
        </w:rPr>
        <w:t>Serial</w:t>
      </w:r>
      <w:r>
        <w:t xml:space="preserve"> – used to assist in com ports and serial communications.</w:t>
      </w:r>
    </w:p>
    <w:p w:rsidR="002E1765" w:rsidRDefault="002E1765" w:rsidP="006E4C9B">
      <w:pPr>
        <w:ind w:left="720"/>
      </w:pPr>
    </w:p>
    <w:p w:rsidR="002E1765" w:rsidRDefault="002E1765" w:rsidP="00252192">
      <w:pPr>
        <w:pStyle w:val="Heading1"/>
        <w:jc w:val="left"/>
      </w:pPr>
      <w:bookmarkStart w:id="18" w:name="_Toc276829913"/>
      <w:r>
        <w:t>Tools</w:t>
      </w:r>
      <w:bookmarkEnd w:id="18"/>
    </w:p>
    <w:p w:rsidR="002E1765" w:rsidRDefault="002E1765" w:rsidP="002E1765"/>
    <w:p w:rsidR="002E1765" w:rsidRDefault="002E1765" w:rsidP="002E1765">
      <w:r w:rsidRPr="002E1765">
        <w:rPr>
          <w:rStyle w:val="IntenseEmphasis"/>
        </w:rPr>
        <w:t>Driver Templates</w:t>
      </w:r>
      <w:r>
        <w:rPr>
          <w:rStyle w:val="IntenseEmphasis"/>
        </w:rPr>
        <w:t xml:space="preserve"> </w:t>
      </w:r>
      <w:r w:rsidRPr="002E1765">
        <w:t xml:space="preserve">- </w:t>
      </w:r>
      <w:r>
        <w:t xml:space="preserve">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w:t>
      </w:r>
      <w:r>
        <w:lastRenderedPageBreak/>
        <w:t>one of the Driver projects for a single hardware interface or the Local Server if their hardware interface supports more than one driver on the same interface.</w:t>
      </w:r>
    </w:p>
    <w:p w:rsidR="002E1765" w:rsidRDefault="002E1765" w:rsidP="002E1765"/>
    <w:p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rsidR="00FA6A98" w:rsidRDefault="00FA6A98" w:rsidP="002E1765"/>
    <w:p w:rsidR="00FA6A98" w:rsidRPr="008324D6" w:rsidRDefault="008324D6" w:rsidP="002E1765">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p>
    <w:p w:rsidR="008324D6" w:rsidRDefault="008324D6" w:rsidP="002E1765"/>
    <w:p w:rsidR="00FA6A98" w:rsidRDefault="00FA6A98" w:rsidP="00252192">
      <w:pPr>
        <w:pStyle w:val="Heading1"/>
        <w:jc w:val="left"/>
      </w:pPr>
      <w:bookmarkStart w:id="19" w:name="_Toc276829914"/>
      <w:r>
        <w:t>History</w:t>
      </w:r>
      <w:bookmarkEnd w:id="19"/>
    </w:p>
    <w:p w:rsidR="00FA6A98" w:rsidRDefault="00FA6A98" w:rsidP="00FA6A98">
      <w:r>
        <w:t xml:space="preserve">During 1998, DC-3 Dreams developed its Astronomer's Control Panel (ACP1), a Windows program that gave access to all of the capabilities of the Meade LX200 Classic. During the process, DC-3 Dreams focused on including an open Windows Scripting interface that included a Telescope object. Other programs could use this for a high-level way to control the LX200. As this project evolved, it became clear that ACP1 could be used for observatory automation if it could somehow control the CCD camera. DC-3 Dreams contacted Diffraction Limited and together they conceived of an open Windows Scripting interface to Diffraction's </w:t>
      </w:r>
      <w:proofErr w:type="spellStart"/>
      <w:r>
        <w:t>MaxIm</w:t>
      </w:r>
      <w:proofErr w:type="spellEnd"/>
      <w:r>
        <w:t xml:space="preserve"> DL/CCD program. With this key piece of the puzzle, DC-3 Dreams developed Windows Scripts that controlled both the telescope and CCD camera using ACP and </w:t>
      </w:r>
      <w:proofErr w:type="spellStart"/>
      <w:r>
        <w:t>MaxIm</w:t>
      </w:r>
      <w:proofErr w:type="spellEnd"/>
      <w:r>
        <w:t>. This effort culminated in DC-3 Dreams showing the first off-the-shelf automated observing system at the Riverside Telescope Maker's Conference in the Meade tent on Memorial Day Weekend 1999.</w:t>
      </w:r>
    </w:p>
    <w:p w:rsidR="00FA6A98" w:rsidRDefault="00FA6A98" w:rsidP="00FA6A98">
      <w:pPr>
        <w:pStyle w:val="Subtitle"/>
      </w:pPr>
    </w:p>
    <w:p w:rsidR="00FA6A98" w:rsidRDefault="00FA6A98" w:rsidP="00FA6A98">
      <w:r>
        <w:t xml:space="preserve">As things progressed during 1999, Diffraction and DC-3 Dreams decided that astronomy software needed </w:t>
      </w:r>
      <w:proofErr w:type="gramStart"/>
      <w:r>
        <w:t>a driver</w:t>
      </w:r>
      <w:proofErr w:type="gramEnd"/>
      <w:r>
        <w:t xml:space="preserve">/client architecture like the rest of the computing world. At that time, there were only a few astronomy software packages that could control telescopes, cameras, filter wheels, etc. All of them contained their own code for each of the devices they supported. This sort of architecture had long since been abandoned by the computing community in favor of the now-familiar driver-client architecture. Neither DC-3 Dreams nor Diffraction wanted to undertake writing their own built-in control code for the rapidly growing family of astronomy devices out there. Led by Bob Denny of </w:t>
      </w:r>
      <w:r>
        <w:lastRenderedPageBreak/>
        <w:t>DC-3 Dreams, they undertook to establish the ASCOM Initiative to promote the driver-client architecture in astronomy software.</w:t>
      </w:r>
    </w:p>
    <w:p w:rsidR="00FA6A98" w:rsidRDefault="00FA6A98" w:rsidP="00FA6A98">
      <w:pPr>
        <w:pStyle w:val="Subtitle"/>
      </w:pPr>
    </w:p>
    <w:p w:rsidR="00FA6A98" w:rsidRDefault="00FA6A98" w:rsidP="00FA6A98">
      <w:pPr>
        <w:pStyle w:val="Subtitle"/>
      </w:pPr>
      <w:r>
        <w:t>The Telescope Interface Standard</w:t>
      </w:r>
    </w:p>
    <w:p w:rsidR="00FA6A98" w:rsidRDefault="00FA6A98" w:rsidP="00FA6A98">
      <w:r>
        <w:t xml:space="preserve"> </w:t>
      </w:r>
    </w:p>
    <w:p w:rsidR="00FA6A98" w:rsidRDefault="00FA6A98" w:rsidP="00FA6A98">
      <w:r>
        <w:t xml:space="preserve">The next task was to develop the first driver interface standard, and the Telescope interface was chosen since it has the highest leverage. Since this interface had to be usable in a wide variety of applications (apart from ACP1 and </w:t>
      </w:r>
      <w:proofErr w:type="spellStart"/>
      <w:r>
        <w:t>MaxIm</w:t>
      </w:r>
      <w:proofErr w:type="spellEnd"/>
      <w:r>
        <w:t xml:space="preserve">), the design was carefully refined over the span of a couple of years, with a heavy emphasis on real-world applications. During this period, Sienna Software (now </w:t>
      </w:r>
      <w:proofErr w:type="spellStart"/>
      <w:r>
        <w:t>Imaginova</w:t>
      </w:r>
      <w:proofErr w:type="spellEnd"/>
      <w:r>
        <w:t xml:space="preserve">) joined the effort and provided a $10,000 grant to develop an initial set of telescope drivers for use with their Starry Night planetarium program. There were no strings attached to the drivers, so they could be used by anyone writing astronomy software that needed to control telescopes. </w:t>
      </w:r>
    </w:p>
    <w:p w:rsidR="00FA6A98" w:rsidRDefault="00FA6A98" w:rsidP="00FA6A98"/>
    <w:p w:rsidR="00FA6A98" w:rsidRDefault="00FA6A98" w:rsidP="00FA6A98">
      <w:r>
        <w:t xml:space="preserve">Also during this period, the ASCOM web site was launched, several other software vendors jumped on the bandwagon, and Sky &amp; Telescope published an article on ASCOM. As experience was gained in practical applications, and the Telescope interface was nearing final form, a Telescope Driver SDK was developed. This was the genesis of the ASCOM Platform. </w:t>
      </w:r>
    </w:p>
    <w:p w:rsidR="00FA6A98" w:rsidRDefault="00FA6A98" w:rsidP="00FA6A98">
      <w:pPr>
        <w:pStyle w:val="Subtitle"/>
      </w:pPr>
    </w:p>
    <w:p w:rsidR="00FA6A98" w:rsidRDefault="00FA6A98" w:rsidP="00FA6A98">
      <w:pPr>
        <w:pStyle w:val="Subtitle"/>
      </w:pPr>
      <w:r>
        <w:t>Initial Releases and Adoption</w:t>
      </w:r>
    </w:p>
    <w:p w:rsidR="00FA6A98" w:rsidRDefault="00FA6A98" w:rsidP="00FA6A98">
      <w:r>
        <w:t xml:space="preserve"> </w:t>
      </w:r>
    </w:p>
    <w:p w:rsidR="00FA6A98" w:rsidRDefault="00FA6A98" w:rsidP="00FA6A98">
      <w:r>
        <w:t xml:space="preserve">In mid-2001, the Telescope interface was finalized and adopted by the group. At the same time, the first ASCOM Platform was released. It contained the final version of the Telescope Interface Spec, the Telescope Driver SDK, a Telescope simulator, some driver support components, and the set of standard telescope drivers underwritten by the Sienna Software grant. During the remainder of the year 2001, two more Platform releases were made, each containing more telescope drivers. By now, even research-grade telescopes were included in those which had drivers. In addition, ACP and </w:t>
      </w:r>
      <w:proofErr w:type="spellStart"/>
      <w:r>
        <w:t>MaxIm</w:t>
      </w:r>
      <w:proofErr w:type="spellEnd"/>
      <w:r>
        <w:t xml:space="preserve"> DL/CCD joined Starry Night in using standard telescope drivers.</w:t>
      </w:r>
    </w:p>
    <w:p w:rsidR="00FA6A98" w:rsidRDefault="00FA6A98" w:rsidP="00FA6A98">
      <w:pPr>
        <w:pStyle w:val="Subtitle"/>
      </w:pPr>
    </w:p>
    <w:p w:rsidR="00FA6A98" w:rsidRDefault="00FA6A98" w:rsidP="00FA6A98">
      <w:pPr>
        <w:pStyle w:val="Subtitle"/>
      </w:pPr>
      <w:r>
        <w:t xml:space="preserve">The Focuser Interface Standard </w:t>
      </w:r>
    </w:p>
    <w:p w:rsidR="00FA6A98" w:rsidRPr="00FA6A98" w:rsidRDefault="00FA6A98" w:rsidP="00FA6A98"/>
    <w:p w:rsidR="00FA6A98" w:rsidRDefault="00FA6A98" w:rsidP="00FA6A98">
      <w:r>
        <w:t>In late 2000, Doug George of Diffraction Limited proposed a Focuser Standard. Eventually, in early 2002, the ASCOM Standard Focuser interface was finalized. Drivers for various focusers followed.</w:t>
      </w:r>
    </w:p>
    <w:p w:rsidR="00FA6A98" w:rsidRDefault="00FA6A98" w:rsidP="00FA6A98">
      <w:pPr>
        <w:pStyle w:val="Subtitle"/>
      </w:pPr>
    </w:p>
    <w:p w:rsidR="00FA6A98" w:rsidRDefault="00FA6A98" w:rsidP="00FA6A98">
      <w:pPr>
        <w:pStyle w:val="Subtitle"/>
      </w:pPr>
      <w:proofErr w:type="spellStart"/>
      <w:r>
        <w:t>FocusMax</w:t>
      </w:r>
      <w:proofErr w:type="spellEnd"/>
    </w:p>
    <w:p w:rsidR="00FA6A98" w:rsidRPr="00FA6A98" w:rsidRDefault="00FA6A98" w:rsidP="00FA6A98"/>
    <w:p w:rsidR="00FA6A98" w:rsidRDefault="00FA6A98" w:rsidP="00FA6A98">
      <w:r>
        <w:t xml:space="preserve">Also during late 2000, Larry Weber and Steve Brady developed their </w:t>
      </w:r>
      <w:proofErr w:type="spellStart"/>
      <w:r>
        <w:t>FocusMax</w:t>
      </w:r>
      <w:proofErr w:type="spellEnd"/>
      <w:r>
        <w:t xml:space="preserve"> auto-focus software. </w:t>
      </w:r>
      <w:proofErr w:type="spellStart"/>
      <w:r>
        <w:t>FocusMax</w:t>
      </w:r>
      <w:proofErr w:type="spellEnd"/>
      <w:r>
        <w:t xml:space="preserve"> is perhaps the most significant advance in </w:t>
      </w:r>
      <w:r>
        <w:lastRenderedPageBreak/>
        <w:t xml:space="preserve">automated observing ever. It provides robust automatic focusing for a virtually infinite number of combinations of telescopes, CCD cameras, and focusers. They both asserted that </w:t>
      </w:r>
      <w:proofErr w:type="spellStart"/>
      <w:r>
        <w:t>FocusMax</w:t>
      </w:r>
      <w:proofErr w:type="spellEnd"/>
      <w:r>
        <w:t xml:space="preserve"> would not have been possible without ASCOM telescope drivers and </w:t>
      </w:r>
      <w:proofErr w:type="spellStart"/>
      <w:r>
        <w:t>MaxIm</w:t>
      </w:r>
      <w:proofErr w:type="spellEnd"/>
      <w:r>
        <w:t xml:space="preserve"> DL's Windows Scripting interface. Weber and Brady participated heavily in the discussions and refining of the Focuser Standard. </w:t>
      </w:r>
    </w:p>
    <w:p w:rsidR="00FA6A98" w:rsidRDefault="00FA6A98" w:rsidP="00FA6A98">
      <w:pPr>
        <w:pStyle w:val="Subtitle"/>
      </w:pPr>
    </w:p>
    <w:p w:rsidR="00FA6A98" w:rsidRDefault="00FA6A98" w:rsidP="00FA6A98">
      <w:pPr>
        <w:pStyle w:val="Subtitle"/>
      </w:pPr>
      <w:r>
        <w:t>ASCOM Platform 2.0</w:t>
      </w:r>
    </w:p>
    <w:p w:rsidR="00FA6A98" w:rsidRPr="00FA6A98" w:rsidRDefault="00FA6A98" w:rsidP="00FA6A98"/>
    <w:p w:rsidR="00FA6A98" w:rsidRDefault="00FA6A98" w:rsidP="00FA6A98">
      <w:r>
        <w:t xml:space="preserve">Following on the heels of the Focuser interface standard release, the ASCOM Platform 2.0 was released in September, 2002. This Platform contained the new Focuser standard as well as the first set of focuser drivers, developed by various authors. Per the Initiative goals, these drivers were available for anyone to use. During the latter part of 2002 and much of 2003, additional Platform 2.x releases were made, each with more Focuser and Telescope drivers, as well as a new Focuser simulator that serves as the reference implementation of the standard Focuser interface. </w:t>
      </w:r>
    </w:p>
    <w:p w:rsidR="00FA6A98" w:rsidRDefault="00FA6A98" w:rsidP="00FA6A98">
      <w:pPr>
        <w:pStyle w:val="Subtitle"/>
      </w:pPr>
    </w:p>
    <w:p w:rsidR="00FA6A98" w:rsidRDefault="00FA6A98" w:rsidP="00FA6A98">
      <w:pPr>
        <w:pStyle w:val="Subtitle"/>
      </w:pPr>
      <w:r>
        <w:t>The Dome Interface Standard</w:t>
      </w:r>
    </w:p>
    <w:p w:rsidR="00FA6A98" w:rsidRDefault="00FA6A98" w:rsidP="00FA6A98">
      <w:pPr>
        <w:pStyle w:val="Subtitle"/>
      </w:pPr>
      <w:r>
        <w:t xml:space="preserve"> </w:t>
      </w:r>
    </w:p>
    <w:p w:rsidR="00FA6A98" w:rsidRDefault="00FA6A98" w:rsidP="00FA6A98">
      <w:r>
        <w:t xml:space="preserve">Also during 2002 and 2003, discussion began toward a dome control driver interface. Robotic control of telescopes enclosed in a dome clearly needed to be tied to the dome rotation, and control of the dome shutter(s) was clearly needed for weather safety during automated operation. A rather large group of people became involved in discussing the dome interface, and the discussion became contentious at times. The goal of eliminating device-specifics from the interface appeared out of reach given the variety of "shutter" configurations in use. An elegant solution was finally reached by including both azimuth and altitude inputs for shutter positioning, leaving the dome controller to simply "make a </w:t>
      </w:r>
      <w:proofErr w:type="gramStart"/>
      <w:r>
        <w:t>hole</w:t>
      </w:r>
      <w:proofErr w:type="gramEnd"/>
      <w:r>
        <w:t xml:space="preserve"> big enough to see through". The standard was finally adopted in August 2003.</w:t>
      </w:r>
    </w:p>
    <w:p w:rsidR="00FA6A98" w:rsidRDefault="00FA6A98" w:rsidP="00FA6A98"/>
    <w:p w:rsidR="00FA6A98" w:rsidRDefault="00FA6A98" w:rsidP="00FA6A98">
      <w:r>
        <w:t xml:space="preserve">It should be mentioned that John Oliver of the University of Florida contributed a vital piece of the puzzle by implementing Chris Lord's dome pointing equations in Visual Basic 6. Calculating the dome's azimuth and altitude needed for that "hole to the sky" for German equatorial and fork mounts is a difficult task. John's code formed the basis of several programs that use dome drivers, and we all owe him a debt of gratitude. </w:t>
      </w:r>
    </w:p>
    <w:p w:rsidR="00FA6A98" w:rsidRDefault="00FA6A98" w:rsidP="00FA6A98">
      <w:pPr>
        <w:pStyle w:val="Subtitle"/>
      </w:pPr>
    </w:p>
    <w:p w:rsidR="00FA6A98" w:rsidRDefault="00FA6A98" w:rsidP="00FA6A98">
      <w:pPr>
        <w:pStyle w:val="Subtitle"/>
      </w:pPr>
      <w:r>
        <w:lastRenderedPageBreak/>
        <w:t>ASCOM Platform 3.0</w:t>
      </w:r>
    </w:p>
    <w:p w:rsidR="00FA6A98" w:rsidRPr="00FA6A98" w:rsidRDefault="00FA6A98" w:rsidP="00FA6A98"/>
    <w:p w:rsidR="00FA6A98" w:rsidRDefault="00FA6A98" w:rsidP="00FA6A98">
      <w:r>
        <w:t>In October 2003, the ASCOM Platform 3.0 was released. This Platform contained the new Dome standard, a dome simulator and a generic telescope/dome controller and hub. This latter component allowed any astronomy program that used ASCOM telescope drivers to instantly be able to control the combination of the telescope and dome without any changes to the astronomy program itself. ASCOM was clearly coming of age by this time.</w:t>
      </w:r>
    </w:p>
    <w:p w:rsidR="00FA6A98" w:rsidRDefault="00FA6A98" w:rsidP="00FA6A98">
      <w:pPr>
        <w:pStyle w:val="Subtitle"/>
      </w:pPr>
    </w:p>
    <w:p w:rsidR="00FA6A98" w:rsidRDefault="00FA6A98" w:rsidP="00FA6A98">
      <w:pPr>
        <w:pStyle w:val="Subtitle"/>
      </w:pPr>
      <w:r>
        <w:t>The Telescope V2 Interface</w:t>
      </w:r>
    </w:p>
    <w:p w:rsidR="00FA6A98" w:rsidRPr="00FA6A98" w:rsidRDefault="00FA6A98" w:rsidP="00FA6A98"/>
    <w:p w:rsidR="00FA6A98" w:rsidRDefault="00FA6A98" w:rsidP="00FA6A98">
      <w:r>
        <w:t xml:space="preserve">During 2003, it was becoming clear that the Telescope Interface Standard needed to grow. A rather large group of application and driver authors participated in discussing additions to the Telescope interface. Additions included control of guiding rates, a new ability to move about the mount's axis, and better pier-side monitoring and control. The interface was adopted in April, 2004. </w:t>
      </w:r>
    </w:p>
    <w:p w:rsidR="00FA6A98" w:rsidRDefault="00FA6A98" w:rsidP="00FA6A98">
      <w:pPr>
        <w:pStyle w:val="Subtitle"/>
      </w:pPr>
    </w:p>
    <w:p w:rsidR="00FA6A98" w:rsidRDefault="00FA6A98" w:rsidP="00FA6A98">
      <w:pPr>
        <w:pStyle w:val="Subtitle"/>
      </w:pPr>
      <w:r>
        <w:t>ASCOM Platform 4.0</w:t>
      </w:r>
    </w:p>
    <w:p w:rsidR="00FA6A98" w:rsidRPr="00FA6A98" w:rsidRDefault="00FA6A98" w:rsidP="00FA6A98"/>
    <w:p w:rsidR="00FA6A98" w:rsidRDefault="00FA6A98" w:rsidP="00FA6A98">
      <w:r>
        <w:t xml:space="preserve">In December 2004, the ASCOM Platform 4.0 was released. This Platform contained the new Telescope V2 interface spec, updates for many drivers, and a few new drivers. An update, Platform 4.1 was released about six months later. </w:t>
      </w:r>
    </w:p>
    <w:p w:rsidR="00FA6A98" w:rsidRDefault="00FA6A98" w:rsidP="00FA6A98">
      <w:pPr>
        <w:pStyle w:val="Subtitle"/>
      </w:pPr>
    </w:p>
    <w:p w:rsidR="00FA6A98" w:rsidRDefault="00FA6A98" w:rsidP="00FA6A98">
      <w:pPr>
        <w:pStyle w:val="Subtitle"/>
      </w:pPr>
      <w:r>
        <w:t>Stability and Maturity</w:t>
      </w:r>
    </w:p>
    <w:p w:rsidR="00FA6A98" w:rsidRPr="00FA6A98" w:rsidRDefault="00FA6A98" w:rsidP="00FA6A98"/>
    <w:p w:rsidR="00FA6A98" w:rsidRDefault="00FA6A98" w:rsidP="00FA6A98">
      <w:r>
        <w:t xml:space="preserve">The release of Platform 4 marked the beginning of a long period of stability for ASCOM. The Platform 4.1 remained the standard for several years, though individual drivers were updated during this period. </w:t>
      </w:r>
      <w:proofErr w:type="gramStart"/>
      <w:r>
        <w:t>by</w:t>
      </w:r>
      <w:proofErr w:type="gramEnd"/>
      <w:r>
        <w:t xml:space="preserve"> this time, there were nearly a thousand people on the ASCOM Talk group, and over a dozen people had developed drivers and programs that used them. The big issue was the lack of commitment by device manufacturers to provide drivers and support with their devices. </w:t>
      </w:r>
    </w:p>
    <w:p w:rsidR="00FA6A98" w:rsidRDefault="00FA6A98" w:rsidP="00FA6A98">
      <w:pPr>
        <w:pStyle w:val="Subtitle"/>
      </w:pPr>
    </w:p>
    <w:p w:rsidR="00FA6A98" w:rsidRDefault="00FA6A98" w:rsidP="00FA6A98">
      <w:pPr>
        <w:pStyle w:val="Subtitle"/>
      </w:pPr>
      <w:r>
        <w:t xml:space="preserve">ASCOM Platform 2008 (5.0) </w:t>
      </w:r>
    </w:p>
    <w:p w:rsidR="00FA6A98" w:rsidRPr="00FA6A98" w:rsidRDefault="00FA6A98" w:rsidP="00FA6A98"/>
    <w:p w:rsidR="00FA6A98" w:rsidRDefault="00FA6A98" w:rsidP="00FA6A98">
      <w:r>
        <w:t xml:space="preserve">By mid 2006, it was becoming clear that the ASCOM Initiative needed to address several issues: </w:t>
      </w:r>
    </w:p>
    <w:p w:rsidR="00FA6A98" w:rsidRDefault="00FA6A98" w:rsidP="00FA6A98">
      <w:pPr>
        <w:pStyle w:val="Subtitle"/>
      </w:pPr>
    </w:p>
    <w:p w:rsidR="00FA6A98" w:rsidRDefault="00FA6A98" w:rsidP="00FA6A98">
      <w:pPr>
        <w:pStyle w:val="ListParagraph"/>
        <w:numPr>
          <w:ilvl w:val="0"/>
          <w:numId w:val="37"/>
        </w:numPr>
      </w:pPr>
      <w:r>
        <w:t>Including drivers in the Platform was becoming cumbersome.</w:t>
      </w:r>
    </w:p>
    <w:p w:rsidR="00FA6A98" w:rsidRDefault="00FA6A98" w:rsidP="00FA6A98">
      <w:pPr>
        <w:pStyle w:val="ListParagraph"/>
        <w:numPr>
          <w:ilvl w:val="0"/>
          <w:numId w:val="37"/>
        </w:numPr>
      </w:pPr>
      <w:r>
        <w:t>Distribution of drivers not in the Platform (and updates to drivers in the Platform) was haphazard.</w:t>
      </w:r>
    </w:p>
    <w:p w:rsidR="00FA6A98" w:rsidRDefault="00FA6A98" w:rsidP="00FA6A98">
      <w:pPr>
        <w:pStyle w:val="ListParagraph"/>
        <w:numPr>
          <w:ilvl w:val="0"/>
          <w:numId w:val="37"/>
        </w:numPr>
      </w:pPr>
      <w:r>
        <w:t>Visual Basic 6, the preferred tool for driver development, was being replaced by the Microsoft .NET family of languages and tools.</w:t>
      </w:r>
    </w:p>
    <w:p w:rsidR="00FA6A98" w:rsidRDefault="00FA6A98" w:rsidP="00FA6A98">
      <w:pPr>
        <w:pStyle w:val="ListParagraph"/>
        <w:numPr>
          <w:ilvl w:val="0"/>
          <w:numId w:val="37"/>
        </w:numPr>
      </w:pPr>
      <w:r>
        <w:lastRenderedPageBreak/>
        <w:t xml:space="preserve">The loose/late binding scheme used for client-driver communication was difficult to use from .NET languages, and imposed an overhead penalty for them. </w:t>
      </w:r>
    </w:p>
    <w:p w:rsidR="00FA6A98" w:rsidRPr="00FA6A98" w:rsidRDefault="00FA6A98" w:rsidP="00FA6A98"/>
    <w:p w:rsidR="00FA6A98" w:rsidRDefault="00FA6A98" w:rsidP="00FA6A98">
      <w:r>
        <w:t>These issues led to the following changes for Platform 2008:</w:t>
      </w:r>
    </w:p>
    <w:p w:rsidR="00FA6A98" w:rsidRDefault="00FA6A98" w:rsidP="00FA6A98"/>
    <w:p w:rsidR="00FA6A98" w:rsidRDefault="00FA6A98" w:rsidP="00FA6A98">
      <w:pPr>
        <w:pStyle w:val="ListParagraph"/>
        <w:numPr>
          <w:ilvl w:val="0"/>
          <w:numId w:val="38"/>
        </w:numPr>
      </w:pPr>
      <w:r>
        <w:t xml:space="preserve">Drivers are no longer being included in the Platform. Instead, drivers are to be provided by the device manufacturer or via a central download place on the web. </w:t>
      </w:r>
    </w:p>
    <w:p w:rsidR="00FA6A98" w:rsidRDefault="00FA6A98" w:rsidP="00FA6A98">
      <w:pPr>
        <w:pStyle w:val="ListParagraph"/>
        <w:numPr>
          <w:ilvl w:val="0"/>
          <w:numId w:val="38"/>
        </w:numPr>
      </w:pPr>
      <w:r>
        <w:t xml:space="preserve">Driver authors need to deliver their drivers self-installable. To facilitate this, a new tool was developed that generates driver-specific installer scripts for the free </w:t>
      </w:r>
      <w:proofErr w:type="spellStart"/>
      <w:r>
        <w:t>InnoSetup</w:t>
      </w:r>
      <w:proofErr w:type="spellEnd"/>
      <w:r>
        <w:t xml:space="preserve"> system. This eliminates the need for driver authors to spend money for installer tools and minimizes the learning curve.</w:t>
      </w:r>
    </w:p>
    <w:p w:rsidR="00FA6A98" w:rsidRDefault="00FA6A98" w:rsidP="00FA6A98">
      <w:pPr>
        <w:pStyle w:val="ListParagraph"/>
        <w:numPr>
          <w:ilvl w:val="0"/>
          <w:numId w:val="38"/>
        </w:numPr>
      </w:pPr>
      <w:r>
        <w:t>A set of Visual Studio 2005 templates for all driver types are included, making it easy to write robust and complete drivers in C#.NET and VB.NET.</w:t>
      </w:r>
    </w:p>
    <w:p w:rsidR="00FA6A98" w:rsidRDefault="00FA6A98" w:rsidP="00FA6A98">
      <w:pPr>
        <w:pStyle w:val="ListParagraph"/>
        <w:numPr>
          <w:ilvl w:val="0"/>
          <w:numId w:val="38"/>
        </w:numPr>
      </w:pPr>
      <w:r>
        <w:t xml:space="preserve">A set of abstract interfaces are provided for both native COM and via Primary </w:t>
      </w:r>
      <w:proofErr w:type="spellStart"/>
      <w:r>
        <w:t>Interop</w:t>
      </w:r>
      <w:proofErr w:type="spellEnd"/>
      <w:r>
        <w:t xml:space="preserve"> Assemblies, for .NET. These interfaces allow a driver to expose both late and early binding interfaces. </w:t>
      </w:r>
    </w:p>
    <w:p w:rsidR="00FA6A98" w:rsidRDefault="00FA6A98" w:rsidP="00FA6A98">
      <w:pPr>
        <w:pStyle w:val="ListParagraph"/>
        <w:numPr>
          <w:ilvl w:val="0"/>
          <w:numId w:val="38"/>
        </w:numPr>
      </w:pPr>
      <w:r>
        <w:t xml:space="preserve">A Visual Studio 2005 client-side driver interface toolkit is provided to allow client astronomy programs to make use of drivers whether or not they exposed the relevant early-binding interface. With the toolkit, IntelliSense for driver members is available at all times, and early binding is automatically used if available from the driver. </w:t>
      </w:r>
    </w:p>
    <w:p w:rsidR="00FA6A98" w:rsidRDefault="00FA6A98" w:rsidP="00FA6A98"/>
    <w:p w:rsidR="005A5349" w:rsidRDefault="00FA6A98" w:rsidP="00FA6A98">
      <w:r>
        <w:t xml:space="preserve">ASCOM Platform 2008 was released in February, 2008. There are over 1,700 members on the ASCOM-Talk list! </w:t>
      </w:r>
    </w:p>
    <w:p w:rsidR="005A5349" w:rsidRDefault="005A5349" w:rsidP="00FA6A98"/>
    <w:p w:rsidR="005A5349" w:rsidRDefault="005A5349" w:rsidP="00252192">
      <w:pPr>
        <w:pStyle w:val="Heading1"/>
        <w:jc w:val="left"/>
      </w:pPr>
      <w:bookmarkStart w:id="20" w:name="_Toc276829915"/>
      <w:r>
        <w:t>Hall of Fame</w:t>
      </w:r>
      <w:bookmarkEnd w:id="20"/>
    </w:p>
    <w:p w:rsidR="005A5349" w:rsidRDefault="005A5349" w:rsidP="005A5349"/>
    <w:p w:rsidR="005A5349" w:rsidRDefault="005A5349" w:rsidP="005A5349">
      <w:r>
        <w:t>Many people have participated significantly by writing drivers and tools, providing useful information, and helping with interface agreements, etc. The following people have made particularly significant contributions to the ASCOM Initiative. They are listed in no particular order:</w:t>
      </w:r>
    </w:p>
    <w:p w:rsidR="005A5349" w:rsidRDefault="005A5349" w:rsidP="005A5349"/>
    <w:p w:rsidR="005A5349" w:rsidRDefault="005A5349" w:rsidP="005A5349">
      <w:pPr>
        <w:pStyle w:val="ListParagraph"/>
        <w:numPr>
          <w:ilvl w:val="0"/>
          <w:numId w:val="40"/>
        </w:numPr>
      </w:pPr>
      <w:r w:rsidRPr="005A5349">
        <w:rPr>
          <w:rStyle w:val="IntenseEmphasis"/>
        </w:rPr>
        <w:t xml:space="preserve">Tom Andersen and Ted </w:t>
      </w:r>
      <w:proofErr w:type="spellStart"/>
      <w:r w:rsidRPr="005A5349">
        <w:rPr>
          <w:rStyle w:val="IntenseEmphasis"/>
        </w:rPr>
        <w:t>Leckie</w:t>
      </w:r>
      <w:proofErr w:type="spellEnd"/>
      <w:r>
        <w:t xml:space="preserve"> - For seeing the logic in ASCOM and the driver/client architecture back in 1998, and providing a grant to develop the first set of drivers and simulators. </w:t>
      </w:r>
    </w:p>
    <w:p w:rsidR="005A5349" w:rsidRDefault="005A5349" w:rsidP="005A5349">
      <w:pPr>
        <w:pStyle w:val="ListParagraph"/>
        <w:numPr>
          <w:ilvl w:val="0"/>
          <w:numId w:val="40"/>
        </w:numPr>
      </w:pPr>
      <w:r w:rsidRPr="005A5349">
        <w:rPr>
          <w:rStyle w:val="IntenseEmphasis"/>
        </w:rPr>
        <w:lastRenderedPageBreak/>
        <w:t>Doug George</w:t>
      </w:r>
      <w:r>
        <w:t xml:space="preserve"> - For "getting it" right back in 1999 and adding a non-trivial scripting interface to </w:t>
      </w:r>
      <w:proofErr w:type="spellStart"/>
      <w:r>
        <w:t>MaxIm</w:t>
      </w:r>
      <w:proofErr w:type="spellEnd"/>
      <w:r>
        <w:t xml:space="preserve"> DL immediately thereafter. He also authored the Camera. Focuser, and </w:t>
      </w:r>
      <w:proofErr w:type="spellStart"/>
      <w:r>
        <w:t>FilterWheel</w:t>
      </w:r>
      <w:proofErr w:type="spellEnd"/>
      <w:r>
        <w:t xml:space="preserve"> interfaces, basing them on real-world experience with </w:t>
      </w:r>
      <w:proofErr w:type="spellStart"/>
      <w:r>
        <w:t>MaxIm</w:t>
      </w:r>
      <w:proofErr w:type="spellEnd"/>
      <w:r>
        <w:t>.</w:t>
      </w:r>
    </w:p>
    <w:p w:rsidR="005A5349" w:rsidRDefault="005A5349" w:rsidP="005A5349">
      <w:pPr>
        <w:pStyle w:val="ListParagraph"/>
        <w:numPr>
          <w:ilvl w:val="0"/>
          <w:numId w:val="40"/>
        </w:numPr>
      </w:pPr>
      <w:r w:rsidRPr="005A5349">
        <w:rPr>
          <w:rStyle w:val="IntenseEmphasis"/>
        </w:rPr>
        <w:t>Tim Long</w:t>
      </w:r>
      <w:r>
        <w:t xml:space="preserve"> - For all of his work setting up and hosting the open-source environment, pushing forward with .NET, chairing our weekly platform meetings, writing drivers and tools, helping with .NET issues, and being a moderator for the ASCOM Talk group.</w:t>
      </w:r>
    </w:p>
    <w:p w:rsidR="005A5349" w:rsidRDefault="005A5349" w:rsidP="005A5349">
      <w:pPr>
        <w:pStyle w:val="ListParagraph"/>
        <w:numPr>
          <w:ilvl w:val="0"/>
          <w:numId w:val="40"/>
        </w:numPr>
      </w:pPr>
      <w:r w:rsidRPr="005A5349">
        <w:rPr>
          <w:rStyle w:val="IntenseEmphasis"/>
        </w:rPr>
        <w:t>Peter Simpson</w:t>
      </w:r>
      <w:r>
        <w:t xml:space="preserve"> - For an enormous amount of work creating the new </w:t>
      </w:r>
      <w:proofErr w:type="spellStart"/>
      <w:r>
        <w:t>HelperNET</w:t>
      </w:r>
      <w:proofErr w:type="spellEnd"/>
      <w:r>
        <w:t xml:space="preserve"> components, much of Platform 5.5, weighing in on strategic Platform issues, the absolutely vital driver conformance checker, and lots of professional-class testing, particularly of Platform 5.</w:t>
      </w:r>
    </w:p>
    <w:p w:rsidR="005A5349" w:rsidRDefault="005A5349" w:rsidP="005A5349">
      <w:pPr>
        <w:pStyle w:val="ListParagraph"/>
        <w:numPr>
          <w:ilvl w:val="0"/>
          <w:numId w:val="40"/>
        </w:numPr>
      </w:pPr>
      <w:r w:rsidRPr="005A5349">
        <w:rPr>
          <w:rStyle w:val="IntenseEmphasis"/>
        </w:rPr>
        <w:t>Larry Weber and Steve Brady</w:t>
      </w:r>
      <w:r>
        <w:t xml:space="preserve"> - for their fabulous </w:t>
      </w:r>
      <w:proofErr w:type="spellStart"/>
      <w:r>
        <w:t>FocusMax</w:t>
      </w:r>
      <w:proofErr w:type="spellEnd"/>
      <w:r>
        <w:t xml:space="preserve"> autofocus software, evangelizing ASCOM as being absolutely necessary for </w:t>
      </w:r>
      <w:proofErr w:type="spellStart"/>
      <w:r>
        <w:t>FocusMax's</w:t>
      </w:r>
      <w:proofErr w:type="spellEnd"/>
      <w:r>
        <w:t xml:space="preserve"> success, and for driving the Focuser standard. </w:t>
      </w:r>
    </w:p>
    <w:p w:rsidR="005A5349" w:rsidRDefault="005A5349" w:rsidP="005A5349">
      <w:pPr>
        <w:pStyle w:val="ListParagraph"/>
        <w:numPr>
          <w:ilvl w:val="0"/>
          <w:numId w:val="40"/>
        </w:numPr>
      </w:pPr>
      <w:r w:rsidRPr="005A5349">
        <w:rPr>
          <w:rStyle w:val="IntenseEmphasis"/>
        </w:rPr>
        <w:t>Chris Peterson</w:t>
      </w:r>
      <w:r>
        <w:t xml:space="preserve"> - For being a very knowledgeable curmudgeon, keeping us honest, and helping people with concise and correct information. Chris' participation in (and inputs to) our weekly meetings have been invaluable.</w:t>
      </w:r>
    </w:p>
    <w:p w:rsidR="005A5349" w:rsidRDefault="005A5349" w:rsidP="005A5349">
      <w:pPr>
        <w:pStyle w:val="ListParagraph"/>
        <w:numPr>
          <w:ilvl w:val="0"/>
          <w:numId w:val="40"/>
        </w:numPr>
      </w:pPr>
      <w:r w:rsidRPr="005A5349">
        <w:rPr>
          <w:rStyle w:val="IntenseEmphasis"/>
        </w:rPr>
        <w:t>Jonathan Fay</w:t>
      </w:r>
      <w:r>
        <w:t xml:space="preserve"> - For the Worldwide Telescope which puts Microsoft behind ASCOM and for the .NET Client Toolkit that provides .NET client software with automatic easy access to both early- and late-bound drivers.</w:t>
      </w:r>
    </w:p>
    <w:p w:rsidR="005A5349" w:rsidRDefault="005A5349" w:rsidP="005A5349">
      <w:pPr>
        <w:pStyle w:val="ListParagraph"/>
        <w:numPr>
          <w:ilvl w:val="0"/>
          <w:numId w:val="40"/>
        </w:numPr>
      </w:pPr>
      <w:r w:rsidRPr="005A5349">
        <w:rPr>
          <w:rStyle w:val="IntenseEmphasis"/>
        </w:rPr>
        <w:t xml:space="preserve">Jeff </w:t>
      </w:r>
      <w:proofErr w:type="spellStart"/>
      <w:r w:rsidRPr="005A5349">
        <w:rPr>
          <w:rStyle w:val="IntenseEmphasis"/>
        </w:rPr>
        <w:t>Dickerman</w:t>
      </w:r>
      <w:proofErr w:type="spellEnd"/>
      <w:r>
        <w:t xml:space="preserve">, president of Optec, Inc. - For having the vision and commitment to provide factory-developed drivers for all of their equipment. </w:t>
      </w:r>
    </w:p>
    <w:p w:rsidR="005A5349" w:rsidRDefault="005A5349" w:rsidP="005A5349">
      <w:pPr>
        <w:pStyle w:val="ListParagraph"/>
        <w:numPr>
          <w:ilvl w:val="0"/>
          <w:numId w:val="40"/>
        </w:numPr>
      </w:pPr>
      <w:r w:rsidRPr="005A5349">
        <w:rPr>
          <w:rStyle w:val="IntenseEmphasis"/>
        </w:rPr>
        <w:t xml:space="preserve">Mark </w:t>
      </w:r>
      <w:proofErr w:type="spellStart"/>
      <w:r w:rsidRPr="005A5349">
        <w:rPr>
          <w:rStyle w:val="IntenseEmphasis"/>
        </w:rPr>
        <w:t>Crossley</w:t>
      </w:r>
      <w:proofErr w:type="spellEnd"/>
      <w:r>
        <w:t xml:space="preserve"> - For the </w:t>
      </w:r>
      <w:proofErr w:type="spellStart"/>
      <w:r>
        <w:t>FilterWheel</w:t>
      </w:r>
      <w:proofErr w:type="spellEnd"/>
      <w:r>
        <w:t xml:space="preserve"> Simulator and his helpful inputs during shakeout of the </w:t>
      </w:r>
      <w:proofErr w:type="spellStart"/>
      <w:r>
        <w:t>FilterWheel</w:t>
      </w:r>
      <w:proofErr w:type="spellEnd"/>
      <w:r>
        <w:t xml:space="preserve"> spec. </w:t>
      </w:r>
    </w:p>
    <w:p w:rsidR="005A5349" w:rsidRDefault="005A5349" w:rsidP="005A5349">
      <w:pPr>
        <w:pStyle w:val="ListParagraph"/>
        <w:numPr>
          <w:ilvl w:val="0"/>
          <w:numId w:val="40"/>
        </w:numPr>
      </w:pPr>
      <w:r w:rsidRPr="005A5349">
        <w:rPr>
          <w:rStyle w:val="IntenseEmphasis"/>
        </w:rPr>
        <w:t>David Challis</w:t>
      </w:r>
      <w:r>
        <w:t xml:space="preserve"> - For believing in ASCOM strongly and making Quantum Scientific cameras ship with factory-supplied drivers. </w:t>
      </w:r>
    </w:p>
    <w:p w:rsidR="005A5349" w:rsidRDefault="005A5349" w:rsidP="005A5349">
      <w:pPr>
        <w:pStyle w:val="ListParagraph"/>
        <w:numPr>
          <w:ilvl w:val="0"/>
          <w:numId w:val="40"/>
        </w:numPr>
      </w:pPr>
      <w:r w:rsidRPr="005A5349">
        <w:rPr>
          <w:rStyle w:val="IntenseEmphasis"/>
        </w:rPr>
        <w:t>Jon Brewster</w:t>
      </w:r>
      <w:r>
        <w:t xml:space="preserve"> - For developing several drivers and simulators, the current Meade drivers, POTH, Pipe/Hub, and generally being a guiding light. He even went to Meade one time to get the "low down" for the Meade drivers. His crystal-clear headed approach to engineering was a great help on many occasions. </w:t>
      </w:r>
    </w:p>
    <w:p w:rsidR="005A5349" w:rsidRDefault="005A5349" w:rsidP="005A5349">
      <w:pPr>
        <w:pStyle w:val="ListParagraph"/>
        <w:numPr>
          <w:ilvl w:val="0"/>
          <w:numId w:val="40"/>
        </w:numPr>
      </w:pPr>
      <w:r w:rsidRPr="005A5349">
        <w:rPr>
          <w:rStyle w:val="IntenseEmphasis"/>
        </w:rPr>
        <w:t>John Oliver</w:t>
      </w:r>
      <w:r>
        <w:t xml:space="preserve"> - For his work on the dome geometry code used in POTH and by several other programs, and for his role in the Dome interface agreement. </w:t>
      </w:r>
    </w:p>
    <w:p w:rsidR="005A5349" w:rsidRDefault="005A5349" w:rsidP="005A5349">
      <w:pPr>
        <w:pStyle w:val="ListParagraph"/>
        <w:numPr>
          <w:ilvl w:val="0"/>
          <w:numId w:val="40"/>
        </w:numPr>
      </w:pPr>
      <w:r w:rsidRPr="005A5349">
        <w:rPr>
          <w:rStyle w:val="IntenseEmphasis"/>
        </w:rPr>
        <w:t xml:space="preserve">Dan </w:t>
      </w:r>
      <w:proofErr w:type="spellStart"/>
      <w:r w:rsidRPr="005A5349">
        <w:rPr>
          <w:rStyle w:val="IntenseEmphasis"/>
        </w:rPr>
        <w:t>Azari</w:t>
      </w:r>
      <w:proofErr w:type="spellEnd"/>
      <w:r>
        <w:t xml:space="preserve"> - For authoring the Rotator interface, and for RCOS shipping factory-supplied drivers for their Focuser and Rotator. </w:t>
      </w:r>
    </w:p>
    <w:p w:rsidR="005A5349" w:rsidRDefault="005A5349" w:rsidP="005A5349">
      <w:pPr>
        <w:pStyle w:val="ListParagraph"/>
        <w:numPr>
          <w:ilvl w:val="0"/>
          <w:numId w:val="40"/>
        </w:numPr>
      </w:pPr>
      <w:r w:rsidRPr="005A5349">
        <w:rPr>
          <w:rStyle w:val="IntenseEmphasis"/>
        </w:rPr>
        <w:t>Joe Shuster</w:t>
      </w:r>
      <w:r>
        <w:t xml:space="preserve"> - For quietly doing the lion's share of moderating the ASCOM-Talk forum, and being a clear-headed engineer with a great head for interface negotiation and design. </w:t>
      </w:r>
    </w:p>
    <w:p w:rsidR="005A5349" w:rsidRDefault="005A5349" w:rsidP="005A5349">
      <w:pPr>
        <w:pStyle w:val="ListParagraph"/>
        <w:numPr>
          <w:ilvl w:val="0"/>
          <w:numId w:val="40"/>
        </w:numPr>
      </w:pPr>
      <w:r w:rsidRPr="005A5349">
        <w:rPr>
          <w:rStyle w:val="IntenseEmphasis"/>
        </w:rPr>
        <w:t xml:space="preserve">Jim </w:t>
      </w:r>
      <w:proofErr w:type="spellStart"/>
      <w:r w:rsidRPr="005A5349">
        <w:rPr>
          <w:rStyle w:val="IntenseEmphasis"/>
        </w:rPr>
        <w:t>Moronski</w:t>
      </w:r>
      <w:proofErr w:type="spellEnd"/>
      <w:r>
        <w:t xml:space="preserve"> - For having Finger Lakes Instruments cameras ship with factory-supplied drivers </w:t>
      </w:r>
    </w:p>
    <w:p w:rsidR="005A5349" w:rsidRDefault="005A5349" w:rsidP="005A5349">
      <w:pPr>
        <w:pStyle w:val="ListParagraph"/>
        <w:numPr>
          <w:ilvl w:val="0"/>
          <w:numId w:val="40"/>
        </w:numPr>
      </w:pPr>
      <w:r w:rsidRPr="005A5349">
        <w:rPr>
          <w:rStyle w:val="IntenseEmphasis"/>
        </w:rPr>
        <w:lastRenderedPageBreak/>
        <w:t xml:space="preserve">Ray </w:t>
      </w:r>
      <w:proofErr w:type="spellStart"/>
      <w:r w:rsidRPr="005A5349">
        <w:rPr>
          <w:rStyle w:val="IntenseEmphasis"/>
        </w:rPr>
        <w:t>Gralak</w:t>
      </w:r>
      <w:proofErr w:type="spellEnd"/>
      <w:r>
        <w:t xml:space="preserve"> - For constantly grinding on us to address the Macintosh OS and Linux, and providing useful suggestions in that vein.</w:t>
      </w:r>
    </w:p>
    <w:p w:rsidR="005A5349" w:rsidRDefault="005A5349" w:rsidP="005A5349">
      <w:pPr>
        <w:pStyle w:val="ListParagraph"/>
        <w:numPr>
          <w:ilvl w:val="0"/>
          <w:numId w:val="40"/>
        </w:numPr>
      </w:pPr>
      <w:r w:rsidRPr="005A5349">
        <w:rPr>
          <w:rStyle w:val="IntenseEmphasis"/>
        </w:rPr>
        <w:t>Chris Houghton</w:t>
      </w:r>
      <w:r>
        <w:t xml:space="preserve"> - For shipping the Maestro telescope control system with factory-supplied drivers </w:t>
      </w:r>
    </w:p>
    <w:p w:rsidR="005A5349" w:rsidRDefault="005A5349" w:rsidP="005A5349">
      <w:pPr>
        <w:pStyle w:val="ListParagraph"/>
        <w:numPr>
          <w:ilvl w:val="0"/>
          <w:numId w:val="40"/>
        </w:numPr>
      </w:pPr>
      <w:r w:rsidRPr="005A5349">
        <w:rPr>
          <w:rStyle w:val="IntenseEmphasis"/>
        </w:rPr>
        <w:t>Chris Rowland</w:t>
      </w:r>
      <w:r>
        <w:t xml:space="preserve"> - For developing the incredibly complex </w:t>
      </w:r>
      <w:proofErr w:type="spellStart"/>
      <w:r>
        <w:t>Celestron</w:t>
      </w:r>
      <w:proofErr w:type="spellEnd"/>
      <w:r>
        <w:t xml:space="preserve"> unified driver, tools for extending interfaces in VB6, rigorous testing, and always providing clear and unwavering advice and counsel.</w:t>
      </w:r>
    </w:p>
    <w:p w:rsidR="005A5349" w:rsidRDefault="005A5349" w:rsidP="005A5349">
      <w:pPr>
        <w:pStyle w:val="ListParagraph"/>
        <w:numPr>
          <w:ilvl w:val="0"/>
          <w:numId w:val="40"/>
        </w:numPr>
      </w:pPr>
      <w:proofErr w:type="spellStart"/>
      <w:r w:rsidRPr="005A5349">
        <w:rPr>
          <w:rStyle w:val="IntenseEmphasis"/>
        </w:rPr>
        <w:t>Ajai</w:t>
      </w:r>
      <w:proofErr w:type="spellEnd"/>
      <w:r w:rsidRPr="005A5349">
        <w:rPr>
          <w:rStyle w:val="IntenseEmphasis"/>
        </w:rPr>
        <w:t xml:space="preserve"> </w:t>
      </w:r>
      <w:proofErr w:type="spellStart"/>
      <w:r w:rsidRPr="005A5349">
        <w:rPr>
          <w:rStyle w:val="IntenseEmphasis"/>
        </w:rPr>
        <w:t>Sehgal</w:t>
      </w:r>
      <w:proofErr w:type="spellEnd"/>
      <w:r>
        <w:t xml:space="preserve"> - For putting a ton of work into the high-profile </w:t>
      </w:r>
      <w:proofErr w:type="spellStart"/>
      <w:r>
        <w:t>Astro</w:t>
      </w:r>
      <w:proofErr w:type="spellEnd"/>
      <w:r>
        <w:t xml:space="preserve">-Physics and Gemini drivers, and supporting them in the face of firmware changes beyond his control. </w:t>
      </w:r>
    </w:p>
    <w:p w:rsidR="005A5349" w:rsidRDefault="005A5349" w:rsidP="005A5349">
      <w:pPr>
        <w:pStyle w:val="ListParagraph"/>
        <w:numPr>
          <w:ilvl w:val="0"/>
          <w:numId w:val="40"/>
        </w:numPr>
      </w:pPr>
      <w:proofErr w:type="spellStart"/>
      <w:r w:rsidRPr="005A5349">
        <w:rPr>
          <w:rStyle w:val="IntenseEmphasis"/>
        </w:rPr>
        <w:t>Stef</w:t>
      </w:r>
      <w:proofErr w:type="spellEnd"/>
      <w:r w:rsidRPr="005A5349">
        <w:rPr>
          <w:rStyle w:val="IntenseEmphasis"/>
        </w:rPr>
        <w:t xml:space="preserve"> </w:t>
      </w:r>
      <w:proofErr w:type="spellStart"/>
      <w:r w:rsidRPr="005A5349">
        <w:rPr>
          <w:rStyle w:val="IntenseEmphasis"/>
        </w:rPr>
        <w:t>Cancelli</w:t>
      </w:r>
      <w:proofErr w:type="spellEnd"/>
      <w:r>
        <w:t xml:space="preserve"> - For the graphical and logic design of this new ASCOM web site. It might not seem that way, but it took a lot of his time to do it.</w:t>
      </w:r>
    </w:p>
    <w:p w:rsidR="005A5349" w:rsidRDefault="005A5349" w:rsidP="005A5349">
      <w:pPr>
        <w:pStyle w:val="ListParagraph"/>
        <w:numPr>
          <w:ilvl w:val="0"/>
          <w:numId w:val="40"/>
        </w:numPr>
      </w:pPr>
      <w:r w:rsidRPr="005A5349">
        <w:rPr>
          <w:rStyle w:val="IntenseEmphasis"/>
        </w:rPr>
        <w:t xml:space="preserve">Peter </w:t>
      </w:r>
      <w:proofErr w:type="spellStart"/>
      <w:r w:rsidRPr="005A5349">
        <w:rPr>
          <w:rStyle w:val="IntenseEmphasis"/>
        </w:rPr>
        <w:t>Eschman</w:t>
      </w:r>
      <w:proofErr w:type="spellEnd"/>
      <w:r>
        <w:t xml:space="preserve"> - For the original Driver Checker tool. </w:t>
      </w:r>
    </w:p>
    <w:p w:rsidR="008B7E24" w:rsidRDefault="005A5349" w:rsidP="005A5349">
      <w:pPr>
        <w:pStyle w:val="ListParagraph"/>
        <w:numPr>
          <w:ilvl w:val="0"/>
          <w:numId w:val="40"/>
        </w:numPr>
      </w:pPr>
      <w:r w:rsidRPr="005A5349">
        <w:rPr>
          <w:rStyle w:val="IntenseEmphasis"/>
        </w:rPr>
        <w:t>Bob Denny</w:t>
      </w:r>
      <w:r>
        <w:t xml:space="preserve"> - For many things... </w:t>
      </w:r>
      <w:r w:rsidR="00FD60AA">
        <w:br w:type="page"/>
      </w:r>
    </w:p>
    <w:sectPr w:rsidR="008B7E24" w:rsidSect="0065528C">
      <w:headerReference w:type="even" r:id="rId25"/>
      <w:footerReference w:type="even" r:id="rId26"/>
      <w:type w:val="oddPage"/>
      <w:pgSz w:w="10080" w:h="14400"/>
      <w:pgMar w:top="1008" w:right="936" w:bottom="1008" w:left="936" w:header="720" w:footer="720" w:gutter="288"/>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043" w:rsidRDefault="00283043">
      <w:r>
        <w:separator/>
      </w:r>
    </w:p>
  </w:endnote>
  <w:endnote w:type="continuationSeparator" w:id="0">
    <w:p w:rsidR="00283043" w:rsidRDefault="002830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Default="00252192" w:rsidP="009A3EF5">
    <w:pPr>
      <w:pStyle w:val="Footer"/>
    </w:pPr>
  </w:p>
  <w:p w:rsidR="00252192" w:rsidRDefault="00252192" w:rsidP="009A3EF5">
    <w:pPr>
      <w:pStyle w:val="Footer"/>
    </w:pPr>
  </w:p>
  <w:p w:rsidR="00252192" w:rsidRDefault="00252192" w:rsidP="009A3EF5">
    <w:pPr>
      <w:pStyle w:val="Footer"/>
    </w:pPr>
  </w:p>
  <w:p w:rsidR="00252192" w:rsidRPr="009A3EF5" w:rsidRDefault="00252192" w:rsidP="009A3EF5">
    <w:pPr>
      <w:pStyle w:val="Footer"/>
    </w:pPr>
    <w:r>
      <w:rPr>
        <w:noProof/>
        <w:lang w:eastAsia="zh-TW"/>
      </w:rPr>
      <w:pict>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rsidR="00252192" w:rsidRPr="002B1C7D" w:rsidRDefault="00252192">
                  <w:pPr>
                    <w:jc w:val="center"/>
                    <w:rPr>
                      <w:b/>
                      <w:color w:val="000000"/>
                    </w:rPr>
                  </w:pPr>
                  <w:r w:rsidRPr="002B1C7D">
                    <w:rPr>
                      <w:b/>
                      <w:color w:val="000000"/>
                    </w:rPr>
                    <w:fldChar w:fldCharType="begin"/>
                  </w:r>
                  <w:r w:rsidRPr="002B1C7D">
                    <w:rPr>
                      <w:b/>
                      <w:color w:val="000000"/>
                    </w:rPr>
                    <w:instrText xml:space="preserve"> PAGE    \* MERGEFORMAT </w:instrText>
                  </w:r>
                  <w:r w:rsidRPr="002B1C7D">
                    <w:rPr>
                      <w:b/>
                      <w:color w:val="000000"/>
                    </w:rPr>
                    <w:fldChar w:fldCharType="separate"/>
                  </w:r>
                  <w:r w:rsidR="00090C82">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043" w:rsidRDefault="00283043">
      <w:r>
        <w:separator/>
      </w:r>
    </w:p>
  </w:footnote>
  <w:footnote w:type="continuationSeparator" w:id="0">
    <w:p w:rsidR="00283043" w:rsidRDefault="002830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Pr="009A3EF5" w:rsidRDefault="00252192" w:rsidP="0065528C">
    <w:pPr>
      <w:pStyle w:val="Heading1"/>
      <w:jc w:val="left"/>
    </w:pPr>
    <w:r>
      <w:t>ASCOM</w:t>
    </w:r>
  </w:p>
  <w:p w:rsidR="00252192" w:rsidRDefault="00252192">
    <w:pPr>
      <w:pStyle w:val="Header"/>
      <w:pBdr>
        <w:between w:val="single" w:sz="4" w:space="1" w:color="4F81BD"/>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BE6D02"/>
    <w:lvl w:ilvl="0">
      <w:start w:val="1"/>
      <w:numFmt w:val="decimal"/>
      <w:lvlText w:val="%1."/>
      <w:lvlJc w:val="left"/>
      <w:pPr>
        <w:tabs>
          <w:tab w:val="num" w:pos="1800"/>
        </w:tabs>
        <w:ind w:left="1800" w:hanging="360"/>
      </w:pPr>
    </w:lvl>
  </w:abstractNum>
  <w:abstractNum w:abstractNumId="2">
    <w:nsid w:val="FFFFFF7D"/>
    <w:multiLevelType w:val="singleLevel"/>
    <w:tmpl w:val="8496EAB0"/>
    <w:lvl w:ilvl="0">
      <w:start w:val="1"/>
      <w:numFmt w:val="decimal"/>
      <w:lvlText w:val="%1."/>
      <w:lvlJc w:val="left"/>
      <w:pPr>
        <w:tabs>
          <w:tab w:val="num" w:pos="1440"/>
        </w:tabs>
        <w:ind w:left="1440" w:hanging="360"/>
      </w:pPr>
    </w:lvl>
  </w:abstractNum>
  <w:abstractNum w:abstractNumId="3">
    <w:nsid w:val="FFFFFF7E"/>
    <w:multiLevelType w:val="singleLevel"/>
    <w:tmpl w:val="69CC0E86"/>
    <w:lvl w:ilvl="0">
      <w:start w:val="1"/>
      <w:numFmt w:val="decimal"/>
      <w:lvlText w:val="%1."/>
      <w:lvlJc w:val="left"/>
      <w:pPr>
        <w:tabs>
          <w:tab w:val="num" w:pos="1080"/>
        </w:tabs>
        <w:ind w:left="1080" w:hanging="360"/>
      </w:pPr>
    </w:lvl>
  </w:abstractNum>
  <w:abstractNum w:abstractNumId="4">
    <w:nsid w:val="FFFFFF7F"/>
    <w:multiLevelType w:val="singleLevel"/>
    <w:tmpl w:val="6DE448E2"/>
    <w:lvl w:ilvl="0">
      <w:start w:val="1"/>
      <w:numFmt w:val="decimal"/>
      <w:lvlText w:val="%1."/>
      <w:lvlJc w:val="left"/>
      <w:pPr>
        <w:tabs>
          <w:tab w:val="num" w:pos="720"/>
        </w:tabs>
        <w:ind w:left="720" w:hanging="360"/>
      </w:pPr>
    </w:lvl>
  </w:abstractNum>
  <w:abstractNum w:abstractNumId="5">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8A7372"/>
    <w:lvl w:ilvl="0">
      <w:start w:val="1"/>
      <w:numFmt w:val="decimal"/>
      <w:lvlText w:val="%1."/>
      <w:lvlJc w:val="left"/>
      <w:pPr>
        <w:tabs>
          <w:tab w:val="num" w:pos="360"/>
        </w:tabs>
        <w:ind w:left="360" w:hanging="360"/>
      </w:pPr>
    </w:lvl>
  </w:abstractNum>
  <w:abstractNum w:abstractNumId="1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embedSystemFonts/>
  <w:mirrorMargins/>
  <w:proofState w:spelling="clean" w:grammar="clean"/>
  <w:attachedTemplate r:id="rId1"/>
  <w:stylePaneFormatFilter w:val="0000"/>
  <w:defaultTabStop w:val="720"/>
  <w:evenAndOddHeaders/>
  <w:drawingGridHorizontalSpacing w:val="120"/>
  <w:displayHorizontalDrawingGridEvery w:val="0"/>
  <w:displayVerticalDrawingGridEvery w:val="0"/>
  <w:noPunctuationKerning/>
  <w:characterSpacingControl w:val="doNotCompress"/>
  <w:hdrShapeDefaults>
    <o:shapedefaults v:ext="edit" spidmax="9218"/>
    <o:shapelayout v:ext="edit">
      <o:idmap v:ext="edit" data="2"/>
      <o:rules v:ext="edit">
        <o:r id="V:Rule8" type="connector" idref="#_x0000_s2095"/>
        <o:r id="V:Rule12" type="connector" idref="#_x0000_s2094"/>
      </o:rules>
    </o:shapelayout>
  </w:hdrShapeDefaults>
  <w:footnotePr>
    <w:footnote w:id="-1"/>
    <w:footnote w:id="0"/>
  </w:footnotePr>
  <w:endnotePr>
    <w:endnote w:id="-1"/>
    <w:endnote w:id="0"/>
  </w:endnotePr>
  <w:compat/>
  <w:rsids>
    <w:rsidRoot w:val="0067695E"/>
    <w:rsid w:val="000113C7"/>
    <w:rsid w:val="00012F86"/>
    <w:rsid w:val="000201E2"/>
    <w:rsid w:val="00026277"/>
    <w:rsid w:val="0003760F"/>
    <w:rsid w:val="00040E58"/>
    <w:rsid w:val="00072FF5"/>
    <w:rsid w:val="00090C82"/>
    <w:rsid w:val="000A44EF"/>
    <w:rsid w:val="001152A2"/>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F6530"/>
    <w:rsid w:val="00317114"/>
    <w:rsid w:val="00352538"/>
    <w:rsid w:val="003650DB"/>
    <w:rsid w:val="00380E75"/>
    <w:rsid w:val="00381EC2"/>
    <w:rsid w:val="00383836"/>
    <w:rsid w:val="00394056"/>
    <w:rsid w:val="003C6024"/>
    <w:rsid w:val="003D013F"/>
    <w:rsid w:val="003D2896"/>
    <w:rsid w:val="003E6CBD"/>
    <w:rsid w:val="003F53E1"/>
    <w:rsid w:val="004248E2"/>
    <w:rsid w:val="00431572"/>
    <w:rsid w:val="0043244F"/>
    <w:rsid w:val="0048199A"/>
    <w:rsid w:val="00482021"/>
    <w:rsid w:val="004A3521"/>
    <w:rsid w:val="004B2DCB"/>
    <w:rsid w:val="004C44FE"/>
    <w:rsid w:val="004E03DC"/>
    <w:rsid w:val="004F37B6"/>
    <w:rsid w:val="00532AE3"/>
    <w:rsid w:val="00537674"/>
    <w:rsid w:val="00541D85"/>
    <w:rsid w:val="00545438"/>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A0253"/>
    <w:rsid w:val="006A7860"/>
    <w:rsid w:val="006B175B"/>
    <w:rsid w:val="006D003A"/>
    <w:rsid w:val="006E3D39"/>
    <w:rsid w:val="006E4C9B"/>
    <w:rsid w:val="00727AB1"/>
    <w:rsid w:val="007450B6"/>
    <w:rsid w:val="007936E7"/>
    <w:rsid w:val="007E38C5"/>
    <w:rsid w:val="00822773"/>
    <w:rsid w:val="00822DB1"/>
    <w:rsid w:val="008324D6"/>
    <w:rsid w:val="008402D1"/>
    <w:rsid w:val="008509F8"/>
    <w:rsid w:val="008551E5"/>
    <w:rsid w:val="00867246"/>
    <w:rsid w:val="00867B91"/>
    <w:rsid w:val="008750C6"/>
    <w:rsid w:val="008B7E24"/>
    <w:rsid w:val="00946A6A"/>
    <w:rsid w:val="00972772"/>
    <w:rsid w:val="009945BB"/>
    <w:rsid w:val="009A3EF5"/>
    <w:rsid w:val="009B6E3B"/>
    <w:rsid w:val="009D4DA4"/>
    <w:rsid w:val="00A51DA3"/>
    <w:rsid w:val="00A93F41"/>
    <w:rsid w:val="00B1672C"/>
    <w:rsid w:val="00B2797E"/>
    <w:rsid w:val="00B40627"/>
    <w:rsid w:val="00B74E51"/>
    <w:rsid w:val="00B8319C"/>
    <w:rsid w:val="00B94FD4"/>
    <w:rsid w:val="00BA6EA3"/>
    <w:rsid w:val="00BB1CCA"/>
    <w:rsid w:val="00BB2E97"/>
    <w:rsid w:val="00BE105E"/>
    <w:rsid w:val="00BF127E"/>
    <w:rsid w:val="00C02B7F"/>
    <w:rsid w:val="00C24721"/>
    <w:rsid w:val="00C33610"/>
    <w:rsid w:val="00C60755"/>
    <w:rsid w:val="00C74478"/>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A6A98"/>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s>
</file>

<file path=word/webSettings.xml><?xml version="1.0" encoding="utf-8"?>
<w:webSettings xmlns:r="http://schemas.openxmlformats.org/officeDocument/2006/relationships" xmlns:w="http://schemas.openxmlformats.org/wordprocessingml/2006/main">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yperlink" Target="http://ascom-standards.org/Downloads/Index.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oleObject" Target="embeddings/oleObject5.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BD3EB05DFB4BFF9E5C85CBF83F69AE"/>
        <w:category>
          <w:name w:val="General"/>
          <w:gallery w:val="placeholder"/>
        </w:category>
        <w:types>
          <w:type w:val="bbPlcHdr"/>
        </w:types>
        <w:behaviors>
          <w:behavior w:val="content"/>
        </w:behaviors>
        <w:guid w:val="{DC32D5A3-6AEE-4F2F-9964-A6AB25A12CB3}"/>
      </w:docPartPr>
      <w:docPartBody>
        <w:p w:rsidR="00BB5D31" w:rsidRDefault="00BB5D31" w:rsidP="00BB5D31">
          <w:pPr>
            <w:pStyle w:val="72BD3EB05DFB4BFF9E5C85CBF83F69AE"/>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5D31"/>
    <w:rsid w:val="00BB5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E8E65A52FE4557A885A3180EBC9EBA">
    <w:name w:val="5FE8E65A52FE4557A885A3180EBC9EBA"/>
    <w:rsid w:val="00BB5D31"/>
  </w:style>
  <w:style w:type="paragraph" w:customStyle="1" w:styleId="1BF9441781E94DEA9ABE892C6C45B4A1">
    <w:name w:val="1BF9441781E94DEA9ABE892C6C45B4A1"/>
    <w:rsid w:val="00BB5D31"/>
  </w:style>
  <w:style w:type="paragraph" w:customStyle="1" w:styleId="652BA1D02AB24F1FBCD3E8FC03A96015">
    <w:name w:val="652BA1D02AB24F1FBCD3E8FC03A96015"/>
    <w:rsid w:val="00BB5D31"/>
  </w:style>
  <w:style w:type="paragraph" w:customStyle="1" w:styleId="F6BA2A21C538470BA6EC9142F1DB82D5">
    <w:name w:val="F6BA2A21C538470BA6EC9142F1DB82D5"/>
    <w:rsid w:val="00BB5D31"/>
  </w:style>
  <w:style w:type="paragraph" w:customStyle="1" w:styleId="3807647B706D43878A72825D191EA2F9">
    <w:name w:val="3807647B706D43878A72825D191EA2F9"/>
    <w:rsid w:val="00BB5D31"/>
  </w:style>
  <w:style w:type="paragraph" w:customStyle="1" w:styleId="240C6CDFC0E849DE80C83783DC6F522D">
    <w:name w:val="240C6CDFC0E849DE80C83783DC6F522D"/>
    <w:rsid w:val="00BB5D31"/>
  </w:style>
  <w:style w:type="paragraph" w:customStyle="1" w:styleId="F2527B3B0751405C8CD64A8417880898">
    <w:name w:val="F2527B3B0751405C8CD64A8417880898"/>
    <w:rsid w:val="00BB5D31"/>
  </w:style>
  <w:style w:type="paragraph" w:customStyle="1" w:styleId="4CBF1D5EA09F4ABFABA64B5B840E3D02">
    <w:name w:val="4CBF1D5EA09F4ABFABA64B5B840E3D02"/>
    <w:rsid w:val="00BB5D31"/>
  </w:style>
  <w:style w:type="paragraph" w:customStyle="1" w:styleId="A1404B039B4E42AE9A716DF4A30267B6">
    <w:name w:val="A1404B039B4E42AE9A716DF4A30267B6"/>
    <w:rsid w:val="00BB5D31"/>
  </w:style>
  <w:style w:type="paragraph" w:customStyle="1" w:styleId="BF7E6542E5774DD9B4F7343B869B14C6">
    <w:name w:val="BF7E6542E5774DD9B4F7343B869B14C6"/>
    <w:rsid w:val="00BB5D31"/>
  </w:style>
  <w:style w:type="paragraph" w:customStyle="1" w:styleId="1D56EE01EEF446AC9309E015535437A1">
    <w:name w:val="1D56EE01EEF446AC9309E015535437A1"/>
    <w:rsid w:val="00BB5D31"/>
  </w:style>
  <w:style w:type="paragraph" w:customStyle="1" w:styleId="FF208419BD494B9ABEDD211E1DDCFD68">
    <w:name w:val="FF208419BD494B9ABEDD211E1DDCFD68"/>
    <w:rsid w:val="00BB5D31"/>
  </w:style>
  <w:style w:type="paragraph" w:customStyle="1" w:styleId="9FD38A4FA9EC4E59BE6E2F466A5B6C9E">
    <w:name w:val="9FD38A4FA9EC4E59BE6E2F466A5B6C9E"/>
    <w:rsid w:val="00BB5D31"/>
  </w:style>
  <w:style w:type="paragraph" w:customStyle="1" w:styleId="9FF5D3A0E8C54D499A849EF391FABAC8">
    <w:name w:val="9FF5D3A0E8C54D499A849EF391FABAC8"/>
    <w:rsid w:val="00BB5D31"/>
  </w:style>
  <w:style w:type="paragraph" w:customStyle="1" w:styleId="5B459BCB17AD4B47B5F030775B6E4DAD">
    <w:name w:val="5B459BCB17AD4B47B5F030775B6E4DAD"/>
    <w:rsid w:val="00BB5D31"/>
  </w:style>
  <w:style w:type="paragraph" w:customStyle="1" w:styleId="C56BF9C50C7148BAA3EE97609E0433E3">
    <w:name w:val="C56BF9C50C7148BAA3EE97609E0433E3"/>
    <w:rsid w:val="00BB5D31"/>
  </w:style>
  <w:style w:type="paragraph" w:customStyle="1" w:styleId="1705147A91C84CD1B738A64B1CAE4624">
    <w:name w:val="1705147A91C84CD1B738A64B1CAE4624"/>
    <w:rsid w:val="00BB5D31"/>
  </w:style>
  <w:style w:type="paragraph" w:customStyle="1" w:styleId="D5F50296EE5A41CE94561C61C1157E3A">
    <w:name w:val="D5F50296EE5A41CE94561C61C1157E3A"/>
    <w:rsid w:val="00BB5D31"/>
  </w:style>
  <w:style w:type="paragraph" w:customStyle="1" w:styleId="1BE9EB6AC7D745F4BF04CEAAC9D82E1F">
    <w:name w:val="1BE9EB6AC7D745F4BF04CEAAC9D82E1F"/>
    <w:rsid w:val="00BB5D31"/>
  </w:style>
  <w:style w:type="paragraph" w:customStyle="1" w:styleId="3DA971C82E0241898AE7B0DBCDF0EF40">
    <w:name w:val="3DA971C82E0241898AE7B0DBCDF0EF40"/>
    <w:rsid w:val="00BB5D31"/>
  </w:style>
  <w:style w:type="paragraph" w:customStyle="1" w:styleId="FAF665E214BA4D60B3CE171A9DAE1D5F">
    <w:name w:val="FAF665E214BA4D60B3CE171A9DAE1D5F"/>
    <w:rsid w:val="00BB5D31"/>
  </w:style>
  <w:style w:type="paragraph" w:customStyle="1" w:styleId="D0E07F89783841F28BDA5AD90F135E1A">
    <w:name w:val="D0E07F89783841F28BDA5AD90F135E1A"/>
    <w:rsid w:val="00BB5D31"/>
  </w:style>
  <w:style w:type="paragraph" w:customStyle="1" w:styleId="66AFC851734140FC8E25104B687BAD86">
    <w:name w:val="66AFC851734140FC8E25104B687BAD86"/>
    <w:rsid w:val="00BB5D31"/>
  </w:style>
  <w:style w:type="paragraph" w:customStyle="1" w:styleId="72BD3EB05DFB4BFF9E5C85CBF83F69AE">
    <w:name w:val="72BD3EB05DFB4BFF9E5C85CBF83F69AE"/>
    <w:rsid w:val="00BB5D3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49FE-5CF7-4757-AFCB-69958F8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50</TotalTime>
  <Pages>27</Pages>
  <Words>6833</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Prgramming with te Astronomy Common Object Model (ASCOM)</vt:lpstr>
    </vt:vector>
  </TitlesOfParts>
  <Company>ASCOM – Standards for Astronomy</Company>
  <LinksUpToDate>false</LinksUpToDate>
  <CharactersWithSpaces>45691</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Rob</cp:lastModifiedBy>
  <cp:revision>4</cp:revision>
  <cp:lastPrinted>2010-02-20T16:53:00Z</cp:lastPrinted>
  <dcterms:created xsi:type="dcterms:W3CDTF">2010-11-06T21:14:00Z</dcterms:created>
  <dcterms:modified xsi:type="dcterms:W3CDTF">2010-11-06T22:04:00Z</dcterms:modified>
</cp:coreProperties>
</file>